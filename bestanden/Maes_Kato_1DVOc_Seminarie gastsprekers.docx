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35F3" w14:textId="7D251616" w:rsidR="00396975" w:rsidRDefault="005B4EC0" w:rsidP="00396975">
      <w:pPr>
        <w:pStyle w:val="Kop1"/>
        <w:ind w:left="432" w:hanging="432"/>
        <w:rPr>
          <w:lang w:val="nl-NL"/>
        </w:rPr>
      </w:pPr>
      <w:bookmarkStart w:id="0" w:name="_Toc60936074"/>
      <w:r>
        <w:rPr>
          <w:lang w:val="nl-NL"/>
        </w:rPr>
        <w:t>Reflectie</w:t>
      </w:r>
      <w:r w:rsidR="009663CD">
        <w:rPr>
          <w:lang w:val="nl-NL"/>
        </w:rPr>
        <w:t>o</w:t>
      </w:r>
      <w:r w:rsidR="00396975">
        <w:rPr>
          <w:lang w:val="nl-NL"/>
        </w:rPr>
        <w:t xml:space="preserve">pdracht – </w:t>
      </w:r>
      <w:bookmarkEnd w:id="0"/>
      <w:r>
        <w:rPr>
          <w:lang w:val="nl-NL"/>
        </w:rPr>
        <w:t>Seminaries</w:t>
      </w:r>
    </w:p>
    <w:p w14:paraId="5FD4DC2E" w14:textId="6AD01CDE" w:rsidR="005B4EC0" w:rsidRDefault="005B4EC0" w:rsidP="005B4EC0">
      <w:pPr>
        <w:pStyle w:val="Kop2"/>
        <w:spacing w:after="120"/>
        <w:rPr>
          <w:lang w:val="nl-NL"/>
        </w:rPr>
      </w:pPr>
      <w:r>
        <w:rPr>
          <w:lang w:val="nl-NL"/>
        </w:rPr>
        <w:t>Inleiding</w:t>
      </w:r>
    </w:p>
    <w:p w14:paraId="4CF063BD" w14:textId="53109C32" w:rsidR="005B4EC0" w:rsidRDefault="00BC32E4" w:rsidP="005B4EC0">
      <w:pPr>
        <w:rPr>
          <w:lang w:val="nl-NL"/>
        </w:rPr>
      </w:pPr>
      <w:r>
        <w:rPr>
          <w:lang w:val="nl-NL"/>
        </w:rPr>
        <w:t xml:space="preserve">Op maandag 9/10/2023 en maandag 16/10/2023 zijn er enkele gastsprekers een seminarie komen geven over hoe hun bedrijf werkt en hoe zij te werk gaan. Het gaat hier om volgende bedrijven: Codeurs, </w:t>
      </w:r>
      <w:proofErr w:type="spellStart"/>
      <w:r>
        <w:rPr>
          <w:lang w:val="nl-NL"/>
        </w:rPr>
        <w:t>Yappa</w:t>
      </w:r>
      <w:proofErr w:type="spellEnd"/>
      <w:r>
        <w:rPr>
          <w:lang w:val="nl-NL"/>
        </w:rPr>
        <w:t xml:space="preserve"> en </w:t>
      </w:r>
      <w:proofErr w:type="spellStart"/>
      <w:r>
        <w:rPr>
          <w:lang w:val="nl-NL"/>
        </w:rPr>
        <w:t>Monocode</w:t>
      </w:r>
      <w:proofErr w:type="spellEnd"/>
      <w:r>
        <w:rPr>
          <w:lang w:val="nl-NL"/>
        </w:rPr>
        <w:t xml:space="preserve">. </w:t>
      </w:r>
    </w:p>
    <w:p w14:paraId="543EDCFA" w14:textId="7FA28989" w:rsidR="00BC32E4" w:rsidRDefault="00BC32E4" w:rsidP="00BC32E4">
      <w:pPr>
        <w:pStyle w:val="Kop2"/>
        <w:rPr>
          <w:lang w:val="nl-NL"/>
        </w:rPr>
      </w:pPr>
      <w:r w:rsidRPr="00BC32E4">
        <w:rPr>
          <w:lang w:val="nl-NL"/>
        </w:rPr>
        <w:t>Codeurs</w:t>
      </w:r>
    </w:p>
    <w:p w14:paraId="3E8068A2" w14:textId="492E686F" w:rsidR="00BC32E4" w:rsidRDefault="00BC32E4" w:rsidP="00BC32E4">
      <w:pPr>
        <w:rPr>
          <w:lang w:val="nl-NL"/>
        </w:rPr>
      </w:pPr>
      <w:r>
        <w:rPr>
          <w:lang w:val="nl-NL"/>
        </w:rPr>
        <w:t xml:space="preserve">Codeurs is een Web bureau </w:t>
      </w:r>
      <w:r w:rsidR="00EA53E3">
        <w:rPr>
          <w:lang w:val="nl-NL"/>
        </w:rPr>
        <w:t>gesetteld</w:t>
      </w:r>
      <w:r>
        <w:rPr>
          <w:lang w:val="nl-NL"/>
        </w:rPr>
        <w:t xml:space="preserve"> in Mechelen</w:t>
      </w:r>
      <w:r w:rsidR="00EA53E3">
        <w:rPr>
          <w:lang w:val="nl-NL"/>
        </w:rPr>
        <w:t xml:space="preserve">. Brecht is de mede oprichter van dit bedrijf. Voordat hij Codeurs </w:t>
      </w:r>
      <w:r w:rsidR="0085116E">
        <w:rPr>
          <w:lang w:val="nl-NL"/>
        </w:rPr>
        <w:t>heeft</w:t>
      </w:r>
      <w:commentRangeStart w:id="1"/>
      <w:r w:rsidR="00EA53E3">
        <w:rPr>
          <w:lang w:val="nl-NL"/>
        </w:rPr>
        <w:t xml:space="preserve"> </w:t>
      </w:r>
      <w:commentRangeEnd w:id="1"/>
      <w:r w:rsidR="00892D4A">
        <w:rPr>
          <w:rStyle w:val="Verwijzingopmerking"/>
        </w:rPr>
        <w:commentReference w:id="1"/>
      </w:r>
      <w:r w:rsidR="00EA53E3">
        <w:rPr>
          <w:lang w:val="nl-NL"/>
        </w:rPr>
        <w:t xml:space="preserve">opricht heeft hij eerst nog voor een aantal andere bedrijven gewerkt. </w:t>
      </w:r>
      <w:commentRangeStart w:id="2"/>
      <w:r w:rsidR="00EA53E3">
        <w:rPr>
          <w:lang w:val="nl-NL"/>
        </w:rPr>
        <w:t xml:space="preserve">Zo heeft hij in 2007 gewerkt </w:t>
      </w:r>
      <w:r w:rsidR="0085116E">
        <w:rPr>
          <w:lang w:val="nl-NL"/>
        </w:rPr>
        <w:t>bij</w:t>
      </w:r>
      <w:r w:rsidR="00EA53E3">
        <w:rPr>
          <w:lang w:val="nl-NL"/>
        </w:rPr>
        <w:t xml:space="preserve"> </w:t>
      </w:r>
      <w:proofErr w:type="spellStart"/>
      <w:r w:rsidR="00EA53E3">
        <w:rPr>
          <w:lang w:val="nl-NL"/>
        </w:rPr>
        <w:t>Duval</w:t>
      </w:r>
      <w:proofErr w:type="spellEnd"/>
      <w:r w:rsidR="00EA53E3">
        <w:rPr>
          <w:lang w:val="nl-NL"/>
        </w:rPr>
        <w:t xml:space="preserve"> Guillaume en heeft hierbij in 2011 zijn eigen bij bedrijf opgericht genaamd The Parking Lot, dit heeft hij gedaan tot 2014, toen heeft hij de stap gezet en heeft hij Codeurs opgestart en dit bestaat nog tot op heden. </w:t>
      </w:r>
      <w:commentRangeEnd w:id="2"/>
      <w:r w:rsidR="00892D4A">
        <w:rPr>
          <w:rStyle w:val="Verwijzingopmerking"/>
        </w:rPr>
        <w:commentReference w:id="2"/>
      </w:r>
    </w:p>
    <w:p w14:paraId="07807A7E" w14:textId="7CA2B73A" w:rsidR="00EA53E3" w:rsidRDefault="00EA53E3" w:rsidP="00BC32E4">
      <w:pPr>
        <w:rPr>
          <w:lang w:val="nl-NL"/>
        </w:rPr>
      </w:pPr>
      <w:r>
        <w:rPr>
          <w:lang w:val="nl-NL"/>
        </w:rPr>
        <w:t xml:space="preserve">Het team van Codeurs bestaat uit 6 full-stack </w:t>
      </w:r>
      <w:proofErr w:type="spellStart"/>
      <w:r>
        <w:rPr>
          <w:lang w:val="nl-NL"/>
        </w:rPr>
        <w:t>developers</w:t>
      </w:r>
      <w:proofErr w:type="spellEnd"/>
      <w:r>
        <w:rPr>
          <w:lang w:val="nl-NL"/>
        </w:rPr>
        <w:t xml:space="preserve">. Deze </w:t>
      </w:r>
      <w:proofErr w:type="spellStart"/>
      <w:r>
        <w:rPr>
          <w:lang w:val="nl-NL"/>
        </w:rPr>
        <w:t>developers</w:t>
      </w:r>
      <w:proofErr w:type="spellEnd"/>
      <w:r>
        <w:rPr>
          <w:lang w:val="nl-NL"/>
        </w:rPr>
        <w:t xml:space="preserve"> verdienen bij Codeurs een goede verloning en maaltijdcheques. Ze krijgen de optie om te kiezen tussen een elektrische fiets of auto. Ook krijgen de werknemers een gsm en laptop van het bedrijf. Codeurs is </w:t>
      </w:r>
      <w:commentRangeStart w:id="3"/>
      <w:r>
        <w:rPr>
          <w:lang w:val="nl-NL"/>
        </w:rPr>
        <w:t xml:space="preserve"> </w:t>
      </w:r>
      <w:commentRangeEnd w:id="3"/>
      <w:r w:rsidR="001D317C">
        <w:rPr>
          <w:rStyle w:val="Verwijzingopmerking"/>
        </w:rPr>
        <w:commentReference w:id="3"/>
      </w:r>
      <w:r>
        <w:rPr>
          <w:lang w:val="nl-NL"/>
        </w:rPr>
        <w:t>flexibel in uren en kiest</w:t>
      </w:r>
      <w:commentRangeStart w:id="4"/>
      <w:r>
        <w:rPr>
          <w:lang w:val="nl-NL"/>
        </w:rPr>
        <w:t xml:space="preserve"> </w:t>
      </w:r>
      <w:commentRangeEnd w:id="4"/>
      <w:r w:rsidR="001D317C">
        <w:rPr>
          <w:rStyle w:val="Verwijzingopmerking"/>
        </w:rPr>
        <w:commentReference w:id="4"/>
      </w:r>
      <w:r>
        <w:rPr>
          <w:lang w:val="nl-NL"/>
        </w:rPr>
        <w:t xml:space="preserve">voor een aangename werkomgeving. Doordat Codeurs zo’n hecht team is hebben ze </w:t>
      </w:r>
      <w:commentRangeStart w:id="5"/>
      <w:r>
        <w:rPr>
          <w:lang w:val="nl-NL"/>
        </w:rPr>
        <w:t xml:space="preserve">ook </w:t>
      </w:r>
      <w:commentRangeEnd w:id="5"/>
      <w:r w:rsidR="001D317C">
        <w:rPr>
          <w:rStyle w:val="Verwijzingopmerking"/>
        </w:rPr>
        <w:commentReference w:id="5"/>
      </w:r>
      <w:r>
        <w:rPr>
          <w:lang w:val="nl-NL"/>
        </w:rPr>
        <w:t xml:space="preserve">enkele tradities, zo vieren ze: </w:t>
      </w:r>
      <w:r w:rsidR="004729D7">
        <w:rPr>
          <w:lang w:val="nl-NL"/>
        </w:rPr>
        <w:t xml:space="preserve">Pasen, Sinterklaas, Kerstmis, Nieuwjaar en verjaardagen. </w:t>
      </w:r>
      <w:commentRangeStart w:id="6"/>
      <w:r w:rsidR="004729D7">
        <w:rPr>
          <w:lang w:val="nl-NL"/>
        </w:rPr>
        <w:t xml:space="preserve">Maar dit is niet alles </w:t>
      </w:r>
      <w:commentRangeEnd w:id="6"/>
      <w:r w:rsidR="001D317C">
        <w:rPr>
          <w:rStyle w:val="Verwijzingopmerking"/>
        </w:rPr>
        <w:commentReference w:id="6"/>
      </w:r>
      <w:r w:rsidR="004729D7">
        <w:rPr>
          <w:lang w:val="nl-NL"/>
        </w:rPr>
        <w:t xml:space="preserve">ze vieren ook x jaar Codeurs (9 jaar dit jaar) </w:t>
      </w:r>
      <w:r w:rsidR="0085116E">
        <w:rPr>
          <w:lang w:val="nl-NL"/>
        </w:rPr>
        <w:t>bovendien hebben ze</w:t>
      </w:r>
      <w:commentRangeStart w:id="7"/>
      <w:r w:rsidR="004729D7">
        <w:rPr>
          <w:lang w:val="nl-NL"/>
        </w:rPr>
        <w:t xml:space="preserve"> </w:t>
      </w:r>
      <w:commentRangeEnd w:id="7"/>
      <w:r w:rsidR="001D317C">
        <w:rPr>
          <w:rStyle w:val="Verwijzingopmerking"/>
        </w:rPr>
        <w:commentReference w:id="7"/>
      </w:r>
      <w:r w:rsidR="004729D7">
        <w:rPr>
          <w:lang w:val="nl-NL"/>
        </w:rPr>
        <w:t xml:space="preserve">een </w:t>
      </w:r>
      <w:proofErr w:type="spellStart"/>
      <w:r w:rsidR="004729D7">
        <w:rPr>
          <w:lang w:val="nl-NL"/>
        </w:rPr>
        <w:t>Codeursdag</w:t>
      </w:r>
      <w:proofErr w:type="spellEnd"/>
      <w:r w:rsidR="004729D7">
        <w:rPr>
          <w:lang w:val="nl-NL"/>
        </w:rPr>
        <w:t>, op</w:t>
      </w:r>
      <w:r>
        <w:rPr>
          <w:lang w:val="nl-NL"/>
        </w:rPr>
        <w:t xml:space="preserve"> </w:t>
      </w:r>
      <w:r w:rsidR="004729D7">
        <w:rPr>
          <w:lang w:val="nl-NL"/>
        </w:rPr>
        <w:t>deze dag wordt er een ontbijt voorzien</w:t>
      </w:r>
      <w:r w:rsidR="0085116E">
        <w:rPr>
          <w:lang w:val="nl-NL"/>
        </w:rPr>
        <w:t>.</w:t>
      </w:r>
      <w:r w:rsidR="004729D7">
        <w:rPr>
          <w:lang w:val="nl-NL"/>
        </w:rPr>
        <w:t xml:space="preserve"> Als laatste wordt er ook een activiteit voorzien. </w:t>
      </w:r>
    </w:p>
    <w:p w14:paraId="760FA1E4" w14:textId="063CC0D0" w:rsidR="004729D7" w:rsidRDefault="004729D7" w:rsidP="00BC32E4">
      <w:pPr>
        <w:rPr>
          <w:lang w:val="nl-NL"/>
        </w:rPr>
      </w:pPr>
      <w:commentRangeStart w:id="8"/>
      <w:r>
        <w:rPr>
          <w:lang w:val="nl-NL"/>
        </w:rPr>
        <w:t xml:space="preserve">Hun werkweek ziet er als volgende uit: op maandag wordt iedereen op kantoor verwacht en wordt de status meeting georganiseerd en wordt de planning overlopen. Van dinsdag tot donderdag is er de keuze om thuis of op kantoor te werken. Op vrijdag wordt iedereen om 16h op kantoor verwacht want dan wordt het bieruurtje georganiseerd. Als je op kantoor bent wordt er tijdens de middag ook elke keer een </w:t>
      </w:r>
      <w:proofErr w:type="spellStart"/>
      <w:r>
        <w:rPr>
          <w:lang w:val="nl-NL"/>
        </w:rPr>
        <w:t>soccer</w:t>
      </w:r>
      <w:proofErr w:type="spellEnd"/>
      <w:r>
        <w:rPr>
          <w:lang w:val="nl-NL"/>
        </w:rPr>
        <w:t xml:space="preserve"> wedstrijd georganiseerd. </w:t>
      </w:r>
      <w:commentRangeEnd w:id="8"/>
      <w:r w:rsidR="0034583C">
        <w:rPr>
          <w:rStyle w:val="Verwijzingopmerking"/>
        </w:rPr>
        <w:commentReference w:id="8"/>
      </w:r>
    </w:p>
    <w:p w14:paraId="7D122E39" w14:textId="207D9C80" w:rsidR="004729D7" w:rsidRDefault="004866E3" w:rsidP="00BC32E4">
      <w:pPr>
        <w:rPr>
          <w:lang w:val="nl-NL"/>
        </w:rPr>
      </w:pPr>
      <w:commentRangeStart w:id="9"/>
      <w:r>
        <w:rPr>
          <w:lang w:val="nl-NL"/>
        </w:rPr>
        <w:t>Wat doet Codeurs om precies te zijn? Ze maken allerlei websites, web toepassingen, platformen, portalen, native en webapps, out-of-</w:t>
      </w:r>
      <w:proofErr w:type="spellStart"/>
      <w:r>
        <w:rPr>
          <w:lang w:val="nl-NL"/>
        </w:rPr>
        <w:t>the</w:t>
      </w:r>
      <w:proofErr w:type="spellEnd"/>
      <w:r>
        <w:rPr>
          <w:lang w:val="nl-NL"/>
        </w:rPr>
        <w:t>-box ideeën</w:t>
      </w:r>
      <w:r w:rsidR="00562614">
        <w:rPr>
          <w:lang w:val="nl-NL"/>
        </w:rPr>
        <w:t xml:space="preserve"> en dit alles op maat. Ze werken ook met API en AI integraties, </w:t>
      </w:r>
      <w:proofErr w:type="spellStart"/>
      <w:r w:rsidR="00562614">
        <w:rPr>
          <w:lang w:val="nl-NL"/>
        </w:rPr>
        <w:t>headless</w:t>
      </w:r>
      <w:proofErr w:type="spellEnd"/>
      <w:r w:rsidR="00562614">
        <w:rPr>
          <w:lang w:val="nl-NL"/>
        </w:rPr>
        <w:t xml:space="preserve"> CMS setup, technische ondersteuning (voortraject, creatief idee), uitwerking prototype, volledige ontzorging. Ook zijn ze op zoek naar andere mensen om template websites, webshops, design en UI/UX te ontwerpen en maken. </w:t>
      </w:r>
      <w:commentRangeEnd w:id="9"/>
      <w:r w:rsidR="0034583C">
        <w:rPr>
          <w:rStyle w:val="Verwijzingopmerking"/>
        </w:rPr>
        <w:commentReference w:id="9"/>
      </w:r>
    </w:p>
    <w:p w14:paraId="4988CA0D" w14:textId="739C67AE" w:rsidR="006449E8" w:rsidRDefault="00562614" w:rsidP="00BC32E4">
      <w:pPr>
        <w:rPr>
          <w:lang w:val="nl-NL"/>
        </w:rPr>
      </w:pPr>
      <w:r>
        <w:rPr>
          <w:lang w:val="nl-NL"/>
        </w:rPr>
        <w:t xml:space="preserve">De werkwijze die ze hanteren is ze krijgen een opdracht en bedenken hiervoor een concept, maken een </w:t>
      </w:r>
      <w:proofErr w:type="spellStart"/>
      <w:r>
        <w:rPr>
          <w:lang w:val="nl-NL"/>
        </w:rPr>
        <w:t>wireframe</w:t>
      </w:r>
      <w:proofErr w:type="spellEnd"/>
      <w:r>
        <w:rPr>
          <w:lang w:val="nl-NL"/>
        </w:rPr>
        <w:t xml:space="preserve"> en een design. Hierna volgt de offerte</w:t>
      </w:r>
      <w:r w:rsidR="0034583C">
        <w:rPr>
          <w:lang w:val="nl-NL"/>
        </w:rPr>
        <w:t>.</w:t>
      </w:r>
      <w:r>
        <w:rPr>
          <w:lang w:val="nl-NL"/>
        </w:rPr>
        <w:t xml:space="preserve"> </w:t>
      </w:r>
      <w:r w:rsidR="0034583C">
        <w:rPr>
          <w:lang w:val="nl-NL"/>
        </w:rPr>
        <w:t>H</w:t>
      </w:r>
      <w:r>
        <w:rPr>
          <w:lang w:val="nl-NL"/>
        </w:rPr>
        <w:t>ier wordt een richtbudget en een vast budget vast gesteld</w:t>
      </w:r>
      <w:r w:rsidR="0034583C">
        <w:rPr>
          <w:lang w:val="nl-NL"/>
        </w:rPr>
        <w:t>.</w:t>
      </w:r>
      <w:r>
        <w:rPr>
          <w:lang w:val="nl-NL"/>
        </w:rPr>
        <w:t xml:space="preserve"> </w:t>
      </w:r>
      <w:commentRangeStart w:id="10"/>
      <w:r w:rsidR="0034583C">
        <w:rPr>
          <w:lang w:val="nl-NL"/>
        </w:rPr>
        <w:t>Dit gebeurt aan de hand van een</w:t>
      </w:r>
      <w:r>
        <w:rPr>
          <w:lang w:val="nl-NL"/>
        </w:rPr>
        <w:t xml:space="preserve"> uurtarief</w:t>
      </w:r>
      <w:commentRangeEnd w:id="10"/>
      <w:r w:rsidR="0034583C">
        <w:rPr>
          <w:rStyle w:val="Verwijzingopmerking"/>
        </w:rPr>
        <w:commentReference w:id="10"/>
      </w:r>
      <w:commentRangeStart w:id="11"/>
      <w:r>
        <w:rPr>
          <w:lang w:val="nl-NL"/>
        </w:rPr>
        <w:t>. Als dit alles</w:t>
      </w:r>
      <w:r w:rsidR="0085116E">
        <w:rPr>
          <w:lang w:val="nl-NL"/>
        </w:rPr>
        <w:t xml:space="preserve"> is</w:t>
      </w:r>
      <w:r>
        <w:rPr>
          <w:lang w:val="nl-NL"/>
        </w:rPr>
        <w:t xml:space="preserve"> goedgekeurd </w:t>
      </w:r>
      <w:commentRangeEnd w:id="11"/>
      <w:r w:rsidR="0034583C">
        <w:rPr>
          <w:rStyle w:val="Verwijzingopmerking"/>
        </w:rPr>
        <w:commentReference w:id="11"/>
      </w:r>
      <w:r>
        <w:rPr>
          <w:lang w:val="nl-NL"/>
        </w:rPr>
        <w:t xml:space="preserve">kan de planning gemaakt worden en </w:t>
      </w:r>
      <w:commentRangeStart w:id="12"/>
      <w:r>
        <w:rPr>
          <w:lang w:val="nl-NL"/>
        </w:rPr>
        <w:t xml:space="preserve">wordt </w:t>
      </w:r>
      <w:r w:rsidR="0085116E">
        <w:rPr>
          <w:lang w:val="nl-NL"/>
        </w:rPr>
        <w:t xml:space="preserve">er </w:t>
      </w:r>
      <w:r>
        <w:rPr>
          <w:lang w:val="nl-NL"/>
        </w:rPr>
        <w:t>beslist wanneer de kick off meeting plaats vind</w:t>
      </w:r>
      <w:commentRangeEnd w:id="12"/>
      <w:r w:rsidR="0034583C">
        <w:rPr>
          <w:rStyle w:val="Verwijzingopmerking"/>
        </w:rPr>
        <w:commentReference w:id="12"/>
      </w:r>
      <w:r>
        <w:rPr>
          <w:lang w:val="nl-NL"/>
        </w:rPr>
        <w:t xml:space="preserve">. </w:t>
      </w:r>
      <w:r w:rsidR="006449E8">
        <w:rPr>
          <w:lang w:val="nl-NL"/>
        </w:rPr>
        <w:t xml:space="preserve">Tijdens de ontwikkeling worden de ontvangst assets, het development en de interne </w:t>
      </w:r>
      <w:proofErr w:type="spellStart"/>
      <w:r w:rsidR="006449E8">
        <w:rPr>
          <w:lang w:val="nl-NL"/>
        </w:rPr>
        <w:t>testing</w:t>
      </w:r>
      <w:proofErr w:type="spellEnd"/>
      <w:r w:rsidR="006449E8">
        <w:rPr>
          <w:lang w:val="nl-NL"/>
        </w:rPr>
        <w:t xml:space="preserve"> samengesteld. Met de </w:t>
      </w:r>
      <w:proofErr w:type="spellStart"/>
      <w:r w:rsidR="006449E8">
        <w:rPr>
          <w:lang w:val="nl-NL"/>
        </w:rPr>
        <w:t>testing</w:t>
      </w:r>
      <w:proofErr w:type="spellEnd"/>
      <w:r w:rsidR="006449E8">
        <w:rPr>
          <w:lang w:val="nl-NL"/>
        </w:rPr>
        <w:t xml:space="preserve"> wordt er gewerkt aan een feedbackverwerking. De uiteindelijke oplevering is de productie omgeving, bug fixing en onderhoud en aanpassingen. Enkele showcases waar ze aan gewerkt hebben </w:t>
      </w:r>
      <w:r w:rsidR="0085116E">
        <w:rPr>
          <w:lang w:val="nl-NL"/>
        </w:rPr>
        <w:t>zijn</w:t>
      </w:r>
      <w:commentRangeStart w:id="13"/>
      <w:r w:rsidR="006449E8">
        <w:rPr>
          <w:lang w:val="nl-NL"/>
        </w:rPr>
        <w:t xml:space="preserve"> </w:t>
      </w:r>
      <w:commentRangeEnd w:id="13"/>
      <w:r w:rsidR="0034583C">
        <w:rPr>
          <w:rStyle w:val="Verwijzingopmerking"/>
        </w:rPr>
        <w:commentReference w:id="13"/>
      </w:r>
      <w:r w:rsidR="006449E8">
        <w:rPr>
          <w:lang w:val="nl-NL"/>
        </w:rPr>
        <w:t>Multisite (Broederlijk delen), Educatieve game (in naam van de overheid tegen 2050),…</w:t>
      </w:r>
    </w:p>
    <w:p w14:paraId="10D58E59" w14:textId="77777777" w:rsidR="00AE6A73" w:rsidRDefault="006449E8" w:rsidP="00BC32E4">
      <w:pPr>
        <w:rPr>
          <w:lang w:val="nl-NL"/>
        </w:rPr>
      </w:pPr>
      <w:r>
        <w:rPr>
          <w:lang w:val="nl-NL"/>
        </w:rPr>
        <w:t xml:space="preserve">Enkele vragen die ik had waar een antwoord opgegeven is: Hoelang duurt het om een website te maken? Voor een kleine website wordt gerekend dat er 1 week aan gewerkt wordt, aan een grote website kan al snel 3 maanden gewerkt worden. </w:t>
      </w:r>
      <w:r w:rsidR="00AE6A73">
        <w:rPr>
          <w:lang w:val="nl-NL"/>
        </w:rPr>
        <w:t>Hoeveel budget wordt er uitgegeven/aan de kant gezet om een project te maken? Bv. de ziekenhuisapp daar werd al snel €10000 aan uitgegeven omdat er steeds meer bij moest waardoor er steeds een andere offerte gemaakt moest worden.</w:t>
      </w:r>
    </w:p>
    <w:p w14:paraId="239C43D5" w14:textId="77777777" w:rsidR="00AE6A73" w:rsidRDefault="00AE6A73" w:rsidP="00BC32E4">
      <w:pPr>
        <w:rPr>
          <w:lang w:val="nl-NL"/>
        </w:rPr>
      </w:pPr>
    </w:p>
    <w:p w14:paraId="6B7FD2E6" w14:textId="77777777" w:rsidR="00AE6A73" w:rsidRDefault="00AE6A73" w:rsidP="00BC32E4">
      <w:pPr>
        <w:rPr>
          <w:lang w:val="nl-NL"/>
        </w:rPr>
      </w:pPr>
    </w:p>
    <w:p w14:paraId="78221C1F" w14:textId="77777777" w:rsidR="00AE6A73" w:rsidRDefault="00AE6A73" w:rsidP="00BC32E4">
      <w:pPr>
        <w:rPr>
          <w:lang w:val="nl-NL"/>
        </w:rPr>
      </w:pPr>
    </w:p>
    <w:p w14:paraId="57739966" w14:textId="33766CA0" w:rsidR="00562614" w:rsidRPr="00BC32E4" w:rsidRDefault="00AE6A73" w:rsidP="00AE6A73">
      <w:pPr>
        <w:pStyle w:val="Kop2"/>
        <w:rPr>
          <w:lang w:val="nl-NL"/>
        </w:rPr>
      </w:pPr>
      <w:proofErr w:type="spellStart"/>
      <w:r>
        <w:rPr>
          <w:lang w:val="nl-NL"/>
        </w:rPr>
        <w:lastRenderedPageBreak/>
        <w:t>Yappa</w:t>
      </w:r>
      <w:proofErr w:type="spellEnd"/>
      <w:r w:rsidR="006449E8">
        <w:rPr>
          <w:lang w:val="nl-NL"/>
        </w:rPr>
        <w:t xml:space="preserve"> </w:t>
      </w:r>
    </w:p>
    <w:p w14:paraId="3E05D8E9" w14:textId="3969DD13" w:rsidR="00BC32E4" w:rsidRDefault="00AE6A73" w:rsidP="005B4EC0">
      <w:pPr>
        <w:rPr>
          <w:lang w:val="nl-NL"/>
        </w:rPr>
      </w:pPr>
      <w:proofErr w:type="spellStart"/>
      <w:r>
        <w:rPr>
          <w:lang w:val="nl-NL"/>
        </w:rPr>
        <w:t>Yappa</w:t>
      </w:r>
      <w:proofErr w:type="spellEnd"/>
      <w:r>
        <w:rPr>
          <w:lang w:val="nl-NL"/>
        </w:rPr>
        <w:t xml:space="preserve"> is een digital agency waarbij Joeri de CEO is. </w:t>
      </w:r>
      <w:proofErr w:type="spellStart"/>
      <w:r>
        <w:rPr>
          <w:lang w:val="nl-NL"/>
        </w:rPr>
        <w:t>Yappa</w:t>
      </w:r>
      <w:proofErr w:type="spellEnd"/>
      <w:r>
        <w:rPr>
          <w:lang w:val="nl-NL"/>
        </w:rPr>
        <w:t xml:space="preserve"> bestaat uit 27 multidisciplinaire experten en helpt bewust bij het groeien. Ze richting zich vooral op Marketing en Digitalisering.</w:t>
      </w:r>
    </w:p>
    <w:p w14:paraId="61461413" w14:textId="19C5C411" w:rsidR="00AE6A73" w:rsidRDefault="00AE6A73" w:rsidP="005B4EC0">
      <w:pPr>
        <w:rPr>
          <w:lang w:val="nl-NL"/>
        </w:rPr>
      </w:pPr>
      <w:commentRangeStart w:id="14"/>
      <w:r>
        <w:rPr>
          <w:lang w:val="nl-NL"/>
        </w:rPr>
        <w:t xml:space="preserve">Het team van </w:t>
      </w:r>
      <w:proofErr w:type="spellStart"/>
      <w:r>
        <w:rPr>
          <w:lang w:val="nl-NL"/>
        </w:rPr>
        <w:t>Yappa</w:t>
      </w:r>
      <w:proofErr w:type="spellEnd"/>
      <w:r>
        <w:rPr>
          <w:lang w:val="nl-NL"/>
        </w:rPr>
        <w:t xml:space="preserve"> bestaat uit 3 personen die de service desk doen, 8 personen die zorgen voor de flow, 14 personen zorgen voor de </w:t>
      </w:r>
      <w:proofErr w:type="spellStart"/>
      <w:r>
        <w:rPr>
          <w:lang w:val="nl-NL"/>
        </w:rPr>
        <w:t>grow</w:t>
      </w:r>
      <w:proofErr w:type="spellEnd"/>
      <w:r>
        <w:rPr>
          <w:lang w:val="nl-NL"/>
        </w:rPr>
        <w:t xml:space="preserve"> en dit wordt nog opgesplitst in 4 personen die zorgen voor </w:t>
      </w:r>
      <w:proofErr w:type="spellStart"/>
      <w:r>
        <w:rPr>
          <w:lang w:val="nl-NL"/>
        </w:rPr>
        <w:t>Jumanji</w:t>
      </w:r>
      <w:proofErr w:type="spellEnd"/>
      <w:r>
        <w:rPr>
          <w:lang w:val="nl-NL"/>
        </w:rPr>
        <w:t xml:space="preserve"> en 4 personen die zorgen voor </w:t>
      </w:r>
      <w:proofErr w:type="spellStart"/>
      <w:r>
        <w:rPr>
          <w:lang w:val="nl-NL"/>
        </w:rPr>
        <w:t>Jamball</w:t>
      </w:r>
      <w:proofErr w:type="spellEnd"/>
      <w:r>
        <w:rPr>
          <w:lang w:val="nl-NL"/>
        </w:rPr>
        <w:t xml:space="preserve"> en als laatste zijn er nog 4 personen die zorgen voor alles wat digital is. </w:t>
      </w:r>
      <w:commentRangeEnd w:id="14"/>
      <w:r w:rsidR="0034583C">
        <w:rPr>
          <w:rStyle w:val="Verwijzingopmerking"/>
        </w:rPr>
        <w:commentReference w:id="14"/>
      </w:r>
    </w:p>
    <w:p w14:paraId="6A0840E3" w14:textId="3EBBD128" w:rsidR="00590CDA" w:rsidRDefault="00590CDA" w:rsidP="005B4EC0">
      <w:pPr>
        <w:rPr>
          <w:lang w:val="nl-NL"/>
        </w:rPr>
      </w:pPr>
      <w:r>
        <w:rPr>
          <w:lang w:val="nl-NL"/>
        </w:rPr>
        <w:t xml:space="preserve">Enkele projecten waarvoor ze </w:t>
      </w:r>
      <w:commentRangeStart w:id="15"/>
      <w:r>
        <w:rPr>
          <w:lang w:val="nl-NL"/>
        </w:rPr>
        <w:t>mo</w:t>
      </w:r>
      <w:r w:rsidR="0085116E">
        <w:rPr>
          <w:lang w:val="nl-NL"/>
        </w:rPr>
        <w:t>chten werken</w:t>
      </w:r>
      <w:r>
        <w:rPr>
          <w:lang w:val="nl-NL"/>
        </w:rPr>
        <w:t xml:space="preserve"> </w:t>
      </w:r>
      <w:commentRangeEnd w:id="15"/>
      <w:r w:rsidR="00960196">
        <w:rPr>
          <w:rStyle w:val="Verwijzingopmerking"/>
        </w:rPr>
        <w:commentReference w:id="15"/>
      </w:r>
      <w:r w:rsidR="0085116E">
        <w:t>zijn</w:t>
      </w:r>
      <w:commentRangeStart w:id="16"/>
      <w:r>
        <w:rPr>
          <w:lang w:val="nl-NL"/>
        </w:rPr>
        <w:t xml:space="preserve"> </w:t>
      </w:r>
      <w:commentRangeEnd w:id="16"/>
      <w:r w:rsidR="00960196">
        <w:rPr>
          <w:rStyle w:val="Verwijzingopmerking"/>
        </w:rPr>
        <w:commentReference w:id="16"/>
      </w:r>
      <w:proofErr w:type="spellStart"/>
      <w:r>
        <w:rPr>
          <w:lang w:val="nl-NL"/>
        </w:rPr>
        <w:t>Casa</w:t>
      </w:r>
      <w:proofErr w:type="spellEnd"/>
      <w:r>
        <w:rPr>
          <w:lang w:val="nl-NL"/>
        </w:rPr>
        <w:t xml:space="preserve"> </w:t>
      </w:r>
      <w:proofErr w:type="spellStart"/>
      <w:r>
        <w:rPr>
          <w:lang w:val="nl-NL"/>
        </w:rPr>
        <w:t>Unizo</w:t>
      </w:r>
      <w:proofErr w:type="spellEnd"/>
      <w:r>
        <w:rPr>
          <w:lang w:val="nl-NL"/>
        </w:rPr>
        <w:t>: hier hebben ze een digitale vorm van een boekje</w:t>
      </w:r>
      <w:commentRangeStart w:id="17"/>
      <w:r>
        <w:rPr>
          <w:lang w:val="nl-NL"/>
        </w:rPr>
        <w:t xml:space="preserve"> </w:t>
      </w:r>
      <w:commentRangeEnd w:id="17"/>
      <w:r w:rsidR="00960196">
        <w:rPr>
          <w:rStyle w:val="Verwijzingopmerking"/>
        </w:rPr>
        <w:commentReference w:id="17"/>
      </w:r>
      <w:r>
        <w:rPr>
          <w:lang w:val="nl-NL"/>
        </w:rPr>
        <w:t xml:space="preserve">gemaakt en voor ECOO hebben ze een campagne mogen maken omtrent de blauwe zak. </w:t>
      </w:r>
    </w:p>
    <w:p w14:paraId="36EB59C5" w14:textId="123696A6" w:rsidR="00590CDA" w:rsidRDefault="00590CDA" w:rsidP="005B4EC0">
      <w:pPr>
        <w:rPr>
          <w:lang w:val="nl-NL"/>
        </w:rPr>
      </w:pPr>
      <w:r>
        <w:rPr>
          <w:lang w:val="nl-NL"/>
        </w:rPr>
        <w:t xml:space="preserve">De werkweek van </w:t>
      </w:r>
      <w:proofErr w:type="spellStart"/>
      <w:r>
        <w:rPr>
          <w:lang w:val="nl-NL"/>
        </w:rPr>
        <w:t>Yappa</w:t>
      </w:r>
      <w:proofErr w:type="spellEnd"/>
      <w:r>
        <w:rPr>
          <w:lang w:val="nl-NL"/>
        </w:rPr>
        <w:t xml:space="preserve"> ziet er als volgt uit: op maandag is het de bedoeling dat de weekplanning gemaakt wordt en beslissen ze wie </w:t>
      </w:r>
      <w:commentRangeStart w:id="18"/>
      <w:r>
        <w:rPr>
          <w:lang w:val="nl-NL"/>
        </w:rPr>
        <w:t>waar</w:t>
      </w:r>
      <w:r w:rsidR="0085116E">
        <w:rPr>
          <w:lang w:val="nl-NL"/>
        </w:rPr>
        <w:t xml:space="preserve"> </w:t>
      </w:r>
      <w:r>
        <w:rPr>
          <w:lang w:val="nl-NL"/>
        </w:rPr>
        <w:t>en wanneer</w:t>
      </w:r>
      <w:commentRangeEnd w:id="18"/>
      <w:r w:rsidR="0085116E">
        <w:rPr>
          <w:lang w:val="nl-NL"/>
        </w:rPr>
        <w:t xml:space="preserve"> werkt</w:t>
      </w:r>
      <w:r w:rsidR="00960196">
        <w:rPr>
          <w:rStyle w:val="Verwijzingopmerking"/>
        </w:rPr>
        <w:commentReference w:id="18"/>
      </w:r>
      <w:r>
        <w:rPr>
          <w:lang w:val="nl-NL"/>
        </w:rPr>
        <w:t xml:space="preserve">. Op woensdag werken de meeste mensen van thuis uit. Op vrijdag is het de bedoeling dat je kan aantonen aan je team hoever je al staat. </w:t>
      </w:r>
    </w:p>
    <w:p w14:paraId="36E576AB" w14:textId="7249CF12" w:rsidR="00590CDA" w:rsidRDefault="00590CDA" w:rsidP="00590CDA">
      <w:pPr>
        <w:pStyle w:val="Kop2"/>
        <w:rPr>
          <w:lang w:val="nl-NL"/>
        </w:rPr>
      </w:pPr>
      <w:proofErr w:type="spellStart"/>
      <w:r>
        <w:rPr>
          <w:lang w:val="nl-NL"/>
        </w:rPr>
        <w:t>Monocode</w:t>
      </w:r>
      <w:proofErr w:type="spellEnd"/>
    </w:p>
    <w:p w14:paraId="1666FA65" w14:textId="66D47336" w:rsidR="005B4EC0" w:rsidRDefault="00590CDA" w:rsidP="005B4EC0">
      <w:proofErr w:type="spellStart"/>
      <w:r w:rsidRPr="00590CDA">
        <w:t>Monocode</w:t>
      </w:r>
      <w:proofErr w:type="spellEnd"/>
      <w:r w:rsidRPr="00590CDA">
        <w:t xml:space="preserve"> is een </w:t>
      </w:r>
      <w:proofErr w:type="spellStart"/>
      <w:r w:rsidRPr="00590CDA">
        <w:t>dedicated</w:t>
      </w:r>
      <w:proofErr w:type="spellEnd"/>
      <w:r w:rsidRPr="00590CDA">
        <w:t xml:space="preserve"> development en Koe</w:t>
      </w:r>
      <w:r>
        <w:t xml:space="preserve">n Huybrechts is hier de zaakvoerder van. Dit bedrijf is opgestart in 2021 en toen genaamd </w:t>
      </w:r>
      <w:proofErr w:type="spellStart"/>
      <w:r>
        <w:t>Appsolune</w:t>
      </w:r>
      <w:proofErr w:type="spellEnd"/>
      <w:r>
        <w:t xml:space="preserve">, het is nog maar sinds dit jaar dat het bedrijf </w:t>
      </w:r>
      <w:proofErr w:type="spellStart"/>
      <w:r>
        <w:t>Monocode</w:t>
      </w:r>
      <w:proofErr w:type="spellEnd"/>
      <w:r>
        <w:t xml:space="preserve"> heet. </w:t>
      </w:r>
    </w:p>
    <w:p w14:paraId="740C45F2" w14:textId="0D1D08F4" w:rsidR="00590CDA" w:rsidRDefault="00590CDA" w:rsidP="005B4EC0">
      <w:r>
        <w:t xml:space="preserve">De visie van </w:t>
      </w:r>
      <w:proofErr w:type="spellStart"/>
      <w:r>
        <w:t>Monocode</w:t>
      </w:r>
      <w:proofErr w:type="spellEnd"/>
      <w:r>
        <w:t xml:space="preserve"> is </w:t>
      </w:r>
      <w:r w:rsidR="00036762">
        <w:t>flexibel, consistent, beleefdheid, team, passie en groeien.</w:t>
      </w:r>
    </w:p>
    <w:p w14:paraId="7E4F51BD" w14:textId="600F7DD9" w:rsidR="00036762" w:rsidRDefault="00036762" w:rsidP="005B4EC0">
      <w:r>
        <w:t xml:space="preserve">Wat doet </w:t>
      </w:r>
      <w:proofErr w:type="spellStart"/>
      <w:r>
        <w:t>Monocode</w:t>
      </w:r>
      <w:proofErr w:type="spellEnd"/>
      <w:r>
        <w:t xml:space="preserve">? </w:t>
      </w:r>
      <w:proofErr w:type="spellStart"/>
      <w:r>
        <w:t>Monocode</w:t>
      </w:r>
      <w:proofErr w:type="spellEnd"/>
      <w:r>
        <w:t xml:space="preserve"> maakt websites </w:t>
      </w:r>
      <w:commentRangeStart w:id="19"/>
      <w:r>
        <w:t>a</w:t>
      </w:r>
      <w:r w:rsidR="0085116E">
        <w:t>an de hand van</w:t>
      </w:r>
      <w:r>
        <w:t xml:space="preserve"> </w:t>
      </w:r>
      <w:commentRangeEnd w:id="19"/>
      <w:r w:rsidR="00960196">
        <w:rPr>
          <w:rStyle w:val="Verwijzingopmerking"/>
        </w:rPr>
        <w:commentReference w:id="19"/>
      </w:r>
      <w:r>
        <w:t xml:space="preserve">codes, webshop ordening </w:t>
      </w:r>
      <w:commentRangeStart w:id="20"/>
      <w:r>
        <w:t xml:space="preserve">(sorry uitverkocht), </w:t>
      </w:r>
      <w:commentRangeEnd w:id="20"/>
      <w:r w:rsidR="00960196">
        <w:rPr>
          <w:rStyle w:val="Verwijzingopmerking"/>
        </w:rPr>
        <w:commentReference w:id="20"/>
      </w:r>
      <w:r>
        <w:t xml:space="preserve">maatwerkontwikkeling en technische integratie. De focus ligt bij development </w:t>
      </w:r>
      <w:r w:rsidR="0085116E">
        <w:t>op codes en dus niet op creativiteit.</w:t>
      </w:r>
      <w:commentRangeStart w:id="21"/>
      <w:r>
        <w:t xml:space="preserve"> </w:t>
      </w:r>
      <w:commentRangeEnd w:id="21"/>
      <w:r w:rsidR="00960196">
        <w:rPr>
          <w:rStyle w:val="Verwijzingopmerking"/>
        </w:rPr>
        <w:commentReference w:id="21"/>
      </w:r>
      <w:r>
        <w:t>Waarom kiezen ze hiervoor? Omdat technisch en een creatief proces onmogelijk samen kunnen en dus niet te mixen zijn</w:t>
      </w:r>
      <w:r w:rsidR="0085116E">
        <w:t>.</w:t>
      </w:r>
    </w:p>
    <w:p w14:paraId="20E7C883" w14:textId="58214AED" w:rsidR="00036762" w:rsidRDefault="00036762" w:rsidP="005B4EC0">
      <w:r>
        <w:t xml:space="preserve">Wat is belangrijk binnen </w:t>
      </w:r>
      <w:proofErr w:type="spellStart"/>
      <w:r>
        <w:t>Monocode</w:t>
      </w:r>
      <w:proofErr w:type="spellEnd"/>
      <w:r>
        <w:t>? Samenwerken</w:t>
      </w:r>
      <w:r w:rsidR="00960196">
        <w:t>.</w:t>
      </w:r>
      <w:r>
        <w:t xml:space="preserve"> </w:t>
      </w:r>
      <w:r w:rsidR="00960196">
        <w:t>Je</w:t>
      </w:r>
      <w:r>
        <w:t xml:space="preserve"> moet </w:t>
      </w:r>
      <w:r w:rsidR="00960196">
        <w:t xml:space="preserve">dus </w:t>
      </w:r>
      <w:r>
        <w:t>kunnen samenwerken met meerdere mensen</w:t>
      </w:r>
      <w:r w:rsidR="00960196">
        <w:t>.</w:t>
      </w:r>
      <w:r>
        <w:t xml:space="preserve"> menselijk en gezellig </w:t>
      </w:r>
      <w:r w:rsidR="00960196">
        <w:t>zijn is</w:t>
      </w:r>
      <w:r>
        <w:t xml:space="preserve"> dus heel </w:t>
      </w:r>
      <w:r w:rsidR="00960196">
        <w:t>belangrijk.</w:t>
      </w:r>
      <w:r>
        <w:t xml:space="preserve"> </w:t>
      </w:r>
      <w:r w:rsidR="00960196">
        <w:t>F</w:t>
      </w:r>
      <w:r>
        <w:t xml:space="preserve">lexibiliteit </w:t>
      </w:r>
      <w:r w:rsidR="00960196">
        <w:t xml:space="preserve">sluit hierbij aan. Zo kan vragen hoe het gaat of simpelweg samen eten gezien worden als sfeer makend. </w:t>
      </w:r>
      <w:r w:rsidR="0085116E">
        <w:t>M</w:t>
      </w:r>
      <w:commentRangeStart w:id="22"/>
      <w:r>
        <w:t xml:space="preserve">instens 2 </w:t>
      </w:r>
      <w:proofErr w:type="spellStart"/>
      <w:r>
        <w:t>developers</w:t>
      </w:r>
      <w:proofErr w:type="spellEnd"/>
      <w:r>
        <w:t xml:space="preserve"> dus hoofd </w:t>
      </w:r>
      <w:proofErr w:type="spellStart"/>
      <w:r>
        <w:t>developers</w:t>
      </w:r>
      <w:proofErr w:type="spellEnd"/>
      <w:r>
        <w:t xml:space="preserve"> en reserve </w:t>
      </w:r>
      <w:proofErr w:type="spellStart"/>
      <w:r>
        <w:t>developers</w:t>
      </w:r>
      <w:proofErr w:type="spellEnd"/>
      <w:r>
        <w:t xml:space="preserve"> (4 in totaal), de </w:t>
      </w:r>
      <w:proofErr w:type="spellStart"/>
      <w:r>
        <w:t>work</w:t>
      </w:r>
      <w:proofErr w:type="spellEnd"/>
      <w:r>
        <w:t xml:space="preserve">-life balans is zeer belangrijk! </w:t>
      </w:r>
      <w:commentRangeEnd w:id="22"/>
      <w:r w:rsidR="00960196">
        <w:rPr>
          <w:rStyle w:val="Verwijzingopmerking"/>
        </w:rPr>
        <w:commentReference w:id="22"/>
      </w:r>
    </w:p>
    <w:p w14:paraId="4F382568" w14:textId="75A186E8" w:rsidR="00036762" w:rsidRDefault="00D50B39" w:rsidP="005B4EC0">
      <w:r>
        <w:t xml:space="preserve">De methodologie achter </w:t>
      </w:r>
      <w:proofErr w:type="spellStart"/>
      <w:r>
        <w:t>Monocode</w:t>
      </w:r>
      <w:proofErr w:type="spellEnd"/>
      <w:r>
        <w:t xml:space="preserve"> is SCRUM</w:t>
      </w:r>
      <w:r w:rsidR="00960196">
        <w:t>. Ze</w:t>
      </w:r>
      <w:r>
        <w:t xml:space="preserve"> maken samen inschattingen</w:t>
      </w:r>
      <w:r w:rsidR="00960196">
        <w:t>,</w:t>
      </w:r>
      <w:r>
        <w:t xml:space="preserve"> plannen</w:t>
      </w:r>
      <w:r w:rsidR="00960196">
        <w:t xml:space="preserve"> en helpen ze </w:t>
      </w:r>
      <w:r>
        <w:t xml:space="preserve">met de communicatie naar klanten toe. </w:t>
      </w:r>
    </w:p>
    <w:p w14:paraId="5E935FCB" w14:textId="25B6EECD" w:rsidR="00D50B39" w:rsidRDefault="00D50B39" w:rsidP="005B4EC0">
      <w:r w:rsidRPr="00D50B39">
        <w:t xml:space="preserve">The agency life: </w:t>
      </w:r>
      <w:proofErr w:type="spellStart"/>
      <w:r w:rsidRPr="00D50B39">
        <w:t>Monocode</w:t>
      </w:r>
      <w:proofErr w:type="spellEnd"/>
      <w:r w:rsidRPr="00D50B39">
        <w:t xml:space="preserve"> is een diensten bedrijf</w:t>
      </w:r>
      <w:r>
        <w:t xml:space="preserve"> en dus geen product</w:t>
      </w:r>
      <w:r w:rsidR="00960196">
        <w:t>en</w:t>
      </w:r>
      <w:r>
        <w:t xml:space="preserve"> bedrijf. Een dienst bedrijf is een grote verscheidenheid aan projecten, verschillende types klanten, langtermijnrelatie met klanten, zoeken naar uitdagingen. </w:t>
      </w:r>
    </w:p>
    <w:p w14:paraId="19E30942" w14:textId="28C0855A" w:rsidR="001F22B0" w:rsidRDefault="001F22B0" w:rsidP="005B4EC0">
      <w:r>
        <w:t xml:space="preserve">Wie zijn de klanten? </w:t>
      </w:r>
      <w:proofErr w:type="spellStart"/>
      <w:r>
        <w:t>Bingel</w:t>
      </w:r>
      <w:proofErr w:type="spellEnd"/>
      <w:r>
        <w:t xml:space="preserve"> </w:t>
      </w:r>
      <w:commentRangeStart w:id="23"/>
      <w:r>
        <w:t xml:space="preserve">is jarig </w:t>
      </w:r>
      <w:commentRangeEnd w:id="23"/>
      <w:r w:rsidR="00960196">
        <w:rPr>
          <w:rStyle w:val="Verwijzingopmerking"/>
        </w:rPr>
        <w:commentReference w:id="23"/>
      </w:r>
      <w:r>
        <w:t xml:space="preserve">(extra eiland mogen maken), </w:t>
      </w:r>
      <w:proofErr w:type="spellStart"/>
      <w:r>
        <w:t>mtech</w:t>
      </w:r>
      <w:proofErr w:type="spellEnd"/>
      <w:r>
        <w:t xml:space="preserve">+ (metaalsector, werknemers en klanten zijn gekoppeld aan de VDAB). </w:t>
      </w:r>
    </w:p>
    <w:p w14:paraId="703D20F1" w14:textId="7A3DDF8C" w:rsidR="001F22B0" w:rsidRDefault="001F22B0" w:rsidP="001F22B0">
      <w:pPr>
        <w:pStyle w:val="Kop2"/>
      </w:pPr>
      <w:r>
        <w:t>Conclusie</w:t>
      </w:r>
    </w:p>
    <w:p w14:paraId="275F3749" w14:textId="38C08F39" w:rsidR="001F22B0" w:rsidRPr="001F22B0" w:rsidRDefault="001F22B0" w:rsidP="001F22B0">
      <w:r>
        <w:t xml:space="preserve">Van deze 3 bedrijven vond ik persoonlijk Codeurs het interessantste omdat dit bedrijf het meeste van zichzelf heeft </w:t>
      </w:r>
      <w:r w:rsidR="00960196">
        <w:t>weergegeven.</w:t>
      </w:r>
      <w:r>
        <w:t xml:space="preserve"> </w:t>
      </w:r>
      <w:r w:rsidR="00960196">
        <w:t>V</w:t>
      </w:r>
      <w:r>
        <w:t>an hoe het bedrijf werkt</w:t>
      </w:r>
      <w:r w:rsidR="00960196">
        <w:t xml:space="preserve"> tot </w:t>
      </w:r>
      <w:r>
        <w:t>wat ze doe</w:t>
      </w:r>
      <w:r w:rsidR="005E3736">
        <w:t>n.</w:t>
      </w:r>
      <w:r>
        <w:t xml:space="preserve"> </w:t>
      </w:r>
      <w:r w:rsidR="005E3736">
        <w:t>Ik zie mezelf ook wel stage lopen of effectief werken in dit bedrijf.</w:t>
      </w:r>
      <w:r>
        <w:t xml:space="preserve"> </w:t>
      </w:r>
      <w:r w:rsidR="005E3736">
        <w:t>Het bedrijf</w:t>
      </w:r>
      <w:r>
        <w:t xml:space="preserve"> </w:t>
      </w:r>
      <w:r w:rsidR="005E3736">
        <w:t xml:space="preserve">gaf </w:t>
      </w:r>
      <w:r>
        <w:t xml:space="preserve">een warm gevoel bij </w:t>
      </w:r>
      <w:r w:rsidR="005E3736">
        <w:t xml:space="preserve">mij tijdens </w:t>
      </w:r>
      <w:r>
        <w:t xml:space="preserve">de uitleg. </w:t>
      </w:r>
      <w:proofErr w:type="spellStart"/>
      <w:r w:rsidR="00287CF6">
        <w:t>Monocode</w:t>
      </w:r>
      <w:proofErr w:type="spellEnd"/>
      <w:r w:rsidR="00287CF6">
        <w:t xml:space="preserve"> spreekt me het minste aan omdat dit puur coderen is en daar heb ik niet zo’n interesse </w:t>
      </w:r>
      <w:r w:rsidR="005E3736">
        <w:t>in</w:t>
      </w:r>
      <w:r w:rsidR="00287CF6">
        <w:t xml:space="preserve"> en ik heb graag af en toe</w:t>
      </w:r>
      <w:r w:rsidR="005E3736">
        <w:t xml:space="preserve"> </w:t>
      </w:r>
      <w:r w:rsidR="00287CF6">
        <w:t>nog een beetje creativiteit.</w:t>
      </w:r>
    </w:p>
    <w:sectPr w:rsidR="001F22B0" w:rsidRPr="001F22B0" w:rsidSect="005B4EC0">
      <w:headerReference w:type="default" r:id="rId12"/>
      <w:footerReference w:type="default" r:id="rId13"/>
      <w:headerReference w:type="firs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m Creve" w:date="2023-10-27T12:06:00Z" w:initials="LC">
    <w:p w14:paraId="76D677F0" w14:textId="77777777" w:rsidR="00892D4A" w:rsidRDefault="00892D4A" w:rsidP="00E96CCF">
      <w:pPr>
        <w:pStyle w:val="Tekstopmerking"/>
      </w:pPr>
      <w:r>
        <w:rPr>
          <w:rStyle w:val="Verwijzingopmerking"/>
        </w:rPr>
        <w:annotationRef/>
      </w:r>
      <w:r>
        <w:t>Had is niet fout, maar aangezien het bedrijf nog bestaat kan je best "heeft" nemen</w:t>
      </w:r>
    </w:p>
  </w:comment>
  <w:comment w:id="2" w:author="Liam Creve" w:date="2023-10-27T12:04:00Z" w:initials="LC">
    <w:p w14:paraId="567C0F80" w14:textId="77777777" w:rsidR="00892D4A" w:rsidRDefault="00892D4A" w:rsidP="00EC62B9">
      <w:pPr>
        <w:pStyle w:val="Tekstopmerking"/>
      </w:pPr>
      <w:r>
        <w:rPr>
          <w:rStyle w:val="Verwijzingopmerking"/>
        </w:rPr>
        <w:annotationRef/>
      </w:r>
      <w:r>
        <w:t>Heel lange zin, probeer deze een beetje op te splitsen. Zo heeft hij in 2007 gewerkt bij voor duval guillaume. Vier jaar later richtte hij in samenspraak, het bedrijf the parking lot op. enzovoort</w:t>
      </w:r>
    </w:p>
  </w:comment>
  <w:comment w:id="3" w:author="Liam Creve" w:date="2023-10-27T12:11:00Z" w:initials="LC">
    <w:p w14:paraId="27A9E5E8" w14:textId="77777777" w:rsidR="001D317C" w:rsidRDefault="001D317C" w:rsidP="00A87EAB">
      <w:pPr>
        <w:pStyle w:val="Tekstopmerking"/>
      </w:pPr>
      <w:r>
        <w:rPr>
          <w:rStyle w:val="Verwijzingopmerking"/>
        </w:rPr>
        <w:annotationRef/>
      </w:r>
      <w:r>
        <w:t>Deze ook staat niet verkeerd, maar kan je weglaten :)</w:t>
      </w:r>
    </w:p>
  </w:comment>
  <w:comment w:id="4" w:author="Liam Creve" w:date="2023-10-27T12:11:00Z" w:initials="LC">
    <w:p w14:paraId="1EE6AA5F" w14:textId="77777777" w:rsidR="001D317C" w:rsidRDefault="001D317C" w:rsidP="00380229">
      <w:pPr>
        <w:pStyle w:val="Tekstopmerking"/>
      </w:pPr>
      <w:r>
        <w:rPr>
          <w:rStyle w:val="Verwijzingopmerking"/>
        </w:rPr>
        <w:annotationRef/>
      </w:r>
      <w:r>
        <w:t>idem</w:t>
      </w:r>
    </w:p>
  </w:comment>
  <w:comment w:id="5" w:author="Liam Creve" w:date="2023-10-27T12:12:00Z" w:initials="LC">
    <w:p w14:paraId="23A99826" w14:textId="77777777" w:rsidR="001D317C" w:rsidRDefault="001D317C" w:rsidP="00F31DA0">
      <w:pPr>
        <w:pStyle w:val="Tekstopmerking"/>
      </w:pPr>
      <w:r>
        <w:rPr>
          <w:rStyle w:val="Verwijzingopmerking"/>
        </w:rPr>
        <w:annotationRef/>
      </w:r>
      <w:r>
        <w:t>Deze ook is wel prima!</w:t>
      </w:r>
    </w:p>
  </w:comment>
  <w:comment w:id="6" w:author="Liam Creve" w:date="2023-10-27T12:14:00Z" w:initials="LC">
    <w:p w14:paraId="7ED448D8" w14:textId="77777777" w:rsidR="001D317C" w:rsidRDefault="001D317C" w:rsidP="00BF43BE">
      <w:pPr>
        <w:pStyle w:val="Tekstopmerking"/>
      </w:pPr>
      <w:r>
        <w:rPr>
          <w:rStyle w:val="Verwijzingopmerking"/>
        </w:rPr>
        <w:annotationRef/>
      </w:r>
      <w:r>
        <w:t>Ze vieren niet alleen de traditionele feestdagen in team, maar ook X jaar codeurs. Probeer … te vermijden</w:t>
      </w:r>
    </w:p>
  </w:comment>
  <w:comment w:id="7" w:author="Liam Creve" w:date="2023-10-27T12:15:00Z" w:initials="LC">
    <w:p w14:paraId="5F01C9D2" w14:textId="77777777" w:rsidR="001D317C" w:rsidRDefault="001D317C" w:rsidP="00AA341A">
      <w:pPr>
        <w:pStyle w:val="Tekstopmerking"/>
      </w:pPr>
      <w:r>
        <w:rPr>
          <w:rStyle w:val="Verwijzingopmerking"/>
        </w:rPr>
        <w:annotationRef/>
      </w:r>
      <w:r>
        <w:t xml:space="preserve">Bovendien hebben ze een </w:t>
      </w:r>
    </w:p>
  </w:comment>
  <w:comment w:id="8" w:author="Liam Creve" w:date="2023-10-27T12:32:00Z" w:initials="LC">
    <w:p w14:paraId="50679E8D" w14:textId="77777777" w:rsidR="0034583C" w:rsidRDefault="0034583C" w:rsidP="001B471E">
      <w:pPr>
        <w:pStyle w:val="Tekstopmerking"/>
      </w:pPr>
      <w:r>
        <w:rPr>
          <w:rStyle w:val="Verwijzingopmerking"/>
        </w:rPr>
        <w:annotationRef/>
      </w:r>
      <w:r>
        <w:t xml:space="preserve">Heel veel wordt, probeer anders samen te stellen. Bijvoorbeeld: op maandag wordt iedereen op kantoor verwacht, hier worden dan de planningen overlopen en vindt er een status meeting plaats. Van dinsdag tot donderdag kan er van zowel thuis als op kantoor worden gewerkt. Wie kiest voor op kantoor te werken krijgt de kans om iedere middag deel te nemen aan een (soccer) voetbal? Wedstrijd. Vrijdag wordt iedereen om 16u op kantoor verwacht. Dan vindt er een bieruurtje plaats. Wat ook kan is: Op maandag en vrijdag wordt iedereen op kantoor verwacht. Maandag is dit voor de status meeting en om de weekplanning te overlopen. Vrijdag dient als ontspanning, dan wordt er namelijk een bieruurtje georganiseerd. Dit bieruurtje dient als reflectie uur. Van dinsdag tot donderdag zijn de werknemers vrij om te kiezen of ze van thuis uit of van op kantoor werken. Wie kiest om die dagen op kantoor te werken, kan iedere middag deelnemen aan een voetbal wedstrijd onder de collega's. </w:t>
      </w:r>
    </w:p>
  </w:comment>
  <w:comment w:id="9" w:author="Liam Creve" w:date="2023-10-27T12:34:00Z" w:initials="LC">
    <w:p w14:paraId="40034D80" w14:textId="77777777" w:rsidR="0034583C" w:rsidRDefault="0034583C" w:rsidP="00FF282A">
      <w:pPr>
        <w:pStyle w:val="Tekstopmerking"/>
      </w:pPr>
      <w:r>
        <w:rPr>
          <w:rStyle w:val="Verwijzingopmerking"/>
        </w:rPr>
        <w:annotationRef/>
      </w:r>
      <w:r>
        <w:t xml:space="preserve">Zeer goede alinea! Enkel zou ik eens kijken naar van licht naar zwaar. Om makkelijker te lezen zeg je eerst de makkelijkere dingen en nadien pas de moeilijke. Bijvoorbeeld: websites, platformen, portalen, web toepassingen, native en webapps enout of the box ideëen enzovoort. Ook vraag ik me af of je dit niet best boven teamsfeer etc zet. </w:t>
      </w:r>
    </w:p>
  </w:comment>
  <w:comment w:id="10" w:author="Liam Creve" w:date="2023-10-27T12:36:00Z" w:initials="LC">
    <w:p w14:paraId="4DFDFA06" w14:textId="77777777" w:rsidR="0034583C" w:rsidRDefault="0034583C" w:rsidP="005325D3">
      <w:pPr>
        <w:pStyle w:val="Tekstopmerking"/>
      </w:pPr>
      <w:r>
        <w:rPr>
          <w:rStyle w:val="Verwijzingopmerking"/>
        </w:rPr>
        <w:annotationRef/>
      </w:r>
      <w:r>
        <w:t xml:space="preserve">Heb ik even aangepast. </w:t>
      </w:r>
    </w:p>
  </w:comment>
  <w:comment w:id="11" w:author="Liam Creve" w:date="2023-10-27T12:37:00Z" w:initials="LC">
    <w:p w14:paraId="395A9C39" w14:textId="77777777" w:rsidR="0034583C" w:rsidRDefault="0034583C" w:rsidP="002C3298">
      <w:pPr>
        <w:pStyle w:val="Tekstopmerking"/>
      </w:pPr>
      <w:r>
        <w:rPr>
          <w:rStyle w:val="Verwijzingopmerking"/>
        </w:rPr>
        <w:annotationRef/>
      </w:r>
      <w:r>
        <w:t>Als dit alles is goedgekeurd om wordt te vermijden</w:t>
      </w:r>
    </w:p>
  </w:comment>
  <w:comment w:id="12" w:author="Liam Creve" w:date="2023-10-27T12:38:00Z" w:initials="LC">
    <w:p w14:paraId="63502581" w14:textId="77777777" w:rsidR="0034583C" w:rsidRDefault="0034583C" w:rsidP="00DD632B">
      <w:pPr>
        <w:pStyle w:val="Tekstopmerking"/>
      </w:pPr>
      <w:r>
        <w:rPr>
          <w:rStyle w:val="Verwijzingopmerking"/>
        </w:rPr>
        <w:annotationRef/>
      </w:r>
      <w:r>
        <w:t xml:space="preserve">Hieruit volgt de beslissing over wanneer de kick off meeting plaats vindt. </w:t>
      </w:r>
    </w:p>
  </w:comment>
  <w:comment w:id="13" w:author="Liam Creve" w:date="2023-10-27T12:40:00Z" w:initials="LC">
    <w:p w14:paraId="7027CDDD" w14:textId="77777777" w:rsidR="0034583C" w:rsidRDefault="0034583C" w:rsidP="006A6AC5">
      <w:pPr>
        <w:pStyle w:val="Tekstopmerking"/>
      </w:pPr>
      <w:r>
        <w:rPr>
          <w:rStyle w:val="Verwijzingopmerking"/>
        </w:rPr>
        <w:annotationRef/>
      </w:r>
      <w:r>
        <w:t xml:space="preserve">Zijn want meervoud </w:t>
      </w:r>
    </w:p>
  </w:comment>
  <w:comment w:id="14" w:author="Liam Creve" w:date="2023-10-27T12:41:00Z" w:initials="LC">
    <w:p w14:paraId="7E56D165" w14:textId="77777777" w:rsidR="0034583C" w:rsidRDefault="0034583C" w:rsidP="006F5083">
      <w:pPr>
        <w:pStyle w:val="Tekstopmerking"/>
      </w:pPr>
      <w:r>
        <w:rPr>
          <w:rStyle w:val="Verwijzingopmerking"/>
        </w:rPr>
        <w:annotationRef/>
      </w:r>
      <w:r>
        <w:t>Ik zou beginnen met =&gt; Het team van Yappa bestaat uit 37 personen. Verder heel goede alinea! Alleen best 4, 8 en 14 voluit schrijven</w:t>
      </w:r>
    </w:p>
  </w:comment>
  <w:comment w:id="15" w:author="Liam Creve" w:date="2023-10-27T12:42:00Z" w:initials="LC">
    <w:p w14:paraId="3ADC38E8" w14:textId="77777777" w:rsidR="00960196" w:rsidRDefault="00960196" w:rsidP="0073678C">
      <w:pPr>
        <w:pStyle w:val="Tekstopmerking"/>
      </w:pPr>
      <w:r>
        <w:rPr>
          <w:rStyle w:val="Verwijzingopmerking"/>
        </w:rPr>
        <w:annotationRef/>
      </w:r>
      <w:r>
        <w:t>mochten werken</w:t>
      </w:r>
    </w:p>
  </w:comment>
  <w:comment w:id="16" w:author="Liam Creve" w:date="2023-10-27T12:42:00Z" w:initials="LC">
    <w:p w14:paraId="118C358F" w14:textId="77AEC36D" w:rsidR="00960196" w:rsidRDefault="00960196" w:rsidP="00AF6B4E">
      <w:pPr>
        <w:pStyle w:val="Tekstopmerking"/>
      </w:pPr>
      <w:r>
        <w:rPr>
          <w:rStyle w:val="Verwijzingopmerking"/>
        </w:rPr>
        <w:annotationRef/>
      </w:r>
      <w:r>
        <w:t xml:space="preserve">Meervoud dus zijn </w:t>
      </w:r>
    </w:p>
  </w:comment>
  <w:comment w:id="17" w:author="Liam Creve" w:date="2023-10-27T12:43:00Z" w:initials="LC">
    <w:p w14:paraId="376F9FFE" w14:textId="77777777" w:rsidR="00960196" w:rsidRDefault="00960196" w:rsidP="009465D4">
      <w:pPr>
        <w:pStyle w:val="Tekstopmerking"/>
      </w:pPr>
      <w:r>
        <w:rPr>
          <w:rStyle w:val="Verwijzingopmerking"/>
        </w:rPr>
        <w:annotationRef/>
      </w:r>
      <w:r>
        <w:t>weglaten</w:t>
      </w:r>
    </w:p>
  </w:comment>
  <w:comment w:id="18" w:author="Liam Creve" w:date="2023-10-27T12:43:00Z" w:initials="LC">
    <w:p w14:paraId="01678C25" w14:textId="77777777" w:rsidR="00960196" w:rsidRDefault="00960196" w:rsidP="00C727EE">
      <w:pPr>
        <w:pStyle w:val="Tekstopmerking"/>
      </w:pPr>
      <w:r>
        <w:rPr>
          <w:rStyle w:val="Verwijzingopmerking"/>
        </w:rPr>
        <w:annotationRef/>
      </w:r>
      <w:r>
        <w:t>Waar en wanneer werkt</w:t>
      </w:r>
    </w:p>
  </w:comment>
  <w:comment w:id="19" w:author="Liam Creve" w:date="2023-10-27T12:44:00Z" w:initials="LC">
    <w:p w14:paraId="79501E27" w14:textId="77777777" w:rsidR="00960196" w:rsidRDefault="00960196" w:rsidP="00681B0A">
      <w:pPr>
        <w:pStyle w:val="Tekstopmerking"/>
      </w:pPr>
      <w:r>
        <w:rPr>
          <w:rStyle w:val="Verwijzingopmerking"/>
        </w:rPr>
        <w:annotationRef/>
      </w:r>
      <w:r>
        <w:t>Niet afkorten</w:t>
      </w:r>
    </w:p>
  </w:comment>
  <w:comment w:id="20" w:author="Liam Creve" w:date="2023-10-27T12:44:00Z" w:initials="LC">
    <w:p w14:paraId="51405A19" w14:textId="77777777" w:rsidR="00960196" w:rsidRDefault="00960196" w:rsidP="003B4092">
      <w:pPr>
        <w:pStyle w:val="Tekstopmerking"/>
      </w:pPr>
      <w:r>
        <w:rPr>
          <w:rStyle w:val="Verwijzingopmerking"/>
        </w:rPr>
        <w:annotationRef/>
      </w:r>
      <w:r>
        <w:t>Wat? Ik begrijp dit niet goed</w:t>
      </w:r>
    </w:p>
  </w:comment>
  <w:comment w:id="21" w:author="Liam Creve" w:date="2023-10-27T12:46:00Z" w:initials="LC">
    <w:p w14:paraId="32A47B52" w14:textId="77777777" w:rsidR="00960196" w:rsidRDefault="00960196" w:rsidP="00FC5B71">
      <w:pPr>
        <w:pStyle w:val="Tekstopmerking"/>
      </w:pPr>
      <w:r>
        <w:rPr>
          <w:rStyle w:val="Verwijzingopmerking"/>
        </w:rPr>
        <w:annotationRef/>
      </w:r>
      <w:r>
        <w:t>De zin klopt niet volledig, kijk dit nog eens na. Probeer haakjes te vermijden, gebruik woorden zoals "zoals"</w:t>
      </w:r>
    </w:p>
  </w:comment>
  <w:comment w:id="22" w:author="Liam Creve" w:date="2023-10-27T12:49:00Z" w:initials="LC">
    <w:p w14:paraId="669D9A69" w14:textId="77777777" w:rsidR="00960196" w:rsidRDefault="00960196" w:rsidP="009A3FFF">
      <w:pPr>
        <w:pStyle w:val="Tekstopmerking"/>
      </w:pPr>
      <w:r>
        <w:rPr>
          <w:rStyle w:val="Verwijzingopmerking"/>
        </w:rPr>
        <w:annotationRef/>
      </w:r>
      <w:r>
        <w:t>Ik heb de alinea al beetje aangepast maar bekijk dit nog eens</w:t>
      </w:r>
    </w:p>
  </w:comment>
  <w:comment w:id="23" w:author="Liam Creve" w:date="2023-10-27T12:51:00Z" w:initials="LC">
    <w:p w14:paraId="75F3E578" w14:textId="77777777" w:rsidR="00960196" w:rsidRDefault="00960196" w:rsidP="00063E4E">
      <w:pPr>
        <w:pStyle w:val="Tekstopmerking"/>
      </w:pPr>
      <w:r>
        <w:rPr>
          <w:rStyle w:val="Verwijzingopmerking"/>
        </w:rPr>
        <w:annotationRef/>
      </w:r>
      <w:r>
        <w:t>Past precies niet volledig als antwoord op de vraaag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677F0" w15:done="0"/>
  <w15:commentEx w15:paraId="567C0F80" w15:done="0"/>
  <w15:commentEx w15:paraId="27A9E5E8" w15:done="0"/>
  <w15:commentEx w15:paraId="1EE6AA5F" w15:done="0"/>
  <w15:commentEx w15:paraId="23A99826" w15:done="0"/>
  <w15:commentEx w15:paraId="7ED448D8" w15:done="0"/>
  <w15:commentEx w15:paraId="5F01C9D2" w15:done="0"/>
  <w15:commentEx w15:paraId="50679E8D" w15:done="0"/>
  <w15:commentEx w15:paraId="40034D80" w15:done="0"/>
  <w15:commentEx w15:paraId="4DFDFA06" w15:done="0"/>
  <w15:commentEx w15:paraId="395A9C39" w15:done="0"/>
  <w15:commentEx w15:paraId="63502581" w15:done="0"/>
  <w15:commentEx w15:paraId="7027CDDD" w15:done="0"/>
  <w15:commentEx w15:paraId="7E56D165" w15:done="0"/>
  <w15:commentEx w15:paraId="3ADC38E8" w15:done="0"/>
  <w15:commentEx w15:paraId="118C358F" w15:done="0"/>
  <w15:commentEx w15:paraId="376F9FFE" w15:done="0"/>
  <w15:commentEx w15:paraId="01678C25" w15:done="0"/>
  <w15:commentEx w15:paraId="79501E27" w15:done="0"/>
  <w15:commentEx w15:paraId="51405A19" w15:done="0"/>
  <w15:commentEx w15:paraId="32A47B52" w15:done="0"/>
  <w15:commentEx w15:paraId="669D9A69" w15:done="0"/>
  <w15:commentEx w15:paraId="75F3E5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130511" w16cex:dateUtc="2023-10-27T10:06:00Z"/>
  <w16cex:commentExtensible w16cex:durableId="5123A707" w16cex:dateUtc="2023-10-27T10:04:00Z"/>
  <w16cex:commentExtensible w16cex:durableId="3E572679" w16cex:dateUtc="2023-10-27T10:11:00Z"/>
  <w16cex:commentExtensible w16cex:durableId="37E455B1" w16cex:dateUtc="2023-10-27T10:11:00Z"/>
  <w16cex:commentExtensible w16cex:durableId="26634801" w16cex:dateUtc="2023-10-27T10:12:00Z"/>
  <w16cex:commentExtensible w16cex:durableId="66A5CEF2" w16cex:dateUtc="2023-10-27T10:14:00Z"/>
  <w16cex:commentExtensible w16cex:durableId="613917EC" w16cex:dateUtc="2023-10-27T10:15:00Z"/>
  <w16cex:commentExtensible w16cex:durableId="0AEE9644" w16cex:dateUtc="2023-10-27T10:32:00Z"/>
  <w16cex:commentExtensible w16cex:durableId="7C7D52B9" w16cex:dateUtc="2023-10-27T10:34:00Z"/>
  <w16cex:commentExtensible w16cex:durableId="3C11811E" w16cex:dateUtc="2023-10-27T10:36:00Z"/>
  <w16cex:commentExtensible w16cex:durableId="463A1600" w16cex:dateUtc="2023-10-27T10:37:00Z"/>
  <w16cex:commentExtensible w16cex:durableId="6A8170BA" w16cex:dateUtc="2023-10-27T10:38:00Z"/>
  <w16cex:commentExtensible w16cex:durableId="1B526FAC" w16cex:dateUtc="2023-10-27T10:40:00Z"/>
  <w16cex:commentExtensible w16cex:durableId="5B57BB9A" w16cex:dateUtc="2023-10-27T10:41:00Z"/>
  <w16cex:commentExtensible w16cex:durableId="09094338" w16cex:dateUtc="2023-10-27T10:42:00Z"/>
  <w16cex:commentExtensible w16cex:durableId="6868B30C" w16cex:dateUtc="2023-10-27T10:42:00Z"/>
  <w16cex:commentExtensible w16cex:durableId="2EF38A7B" w16cex:dateUtc="2023-10-27T10:43:00Z"/>
  <w16cex:commentExtensible w16cex:durableId="548A6E83" w16cex:dateUtc="2023-10-27T10:43:00Z"/>
  <w16cex:commentExtensible w16cex:durableId="69410524" w16cex:dateUtc="2023-10-27T10:44:00Z"/>
  <w16cex:commentExtensible w16cex:durableId="7913F2F2" w16cex:dateUtc="2023-10-27T10:44:00Z"/>
  <w16cex:commentExtensible w16cex:durableId="1E5A3179" w16cex:dateUtc="2023-10-27T10:46:00Z"/>
  <w16cex:commentExtensible w16cex:durableId="31A74E85" w16cex:dateUtc="2023-10-27T10:49:00Z"/>
  <w16cex:commentExtensible w16cex:durableId="0DAB9BCC" w16cex:dateUtc="2023-10-27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677F0" w16cid:durableId="65130511"/>
  <w16cid:commentId w16cid:paraId="567C0F80" w16cid:durableId="5123A707"/>
  <w16cid:commentId w16cid:paraId="27A9E5E8" w16cid:durableId="3E572679"/>
  <w16cid:commentId w16cid:paraId="1EE6AA5F" w16cid:durableId="37E455B1"/>
  <w16cid:commentId w16cid:paraId="23A99826" w16cid:durableId="26634801"/>
  <w16cid:commentId w16cid:paraId="7ED448D8" w16cid:durableId="66A5CEF2"/>
  <w16cid:commentId w16cid:paraId="5F01C9D2" w16cid:durableId="613917EC"/>
  <w16cid:commentId w16cid:paraId="50679E8D" w16cid:durableId="0AEE9644"/>
  <w16cid:commentId w16cid:paraId="40034D80" w16cid:durableId="7C7D52B9"/>
  <w16cid:commentId w16cid:paraId="4DFDFA06" w16cid:durableId="3C11811E"/>
  <w16cid:commentId w16cid:paraId="395A9C39" w16cid:durableId="463A1600"/>
  <w16cid:commentId w16cid:paraId="63502581" w16cid:durableId="6A8170BA"/>
  <w16cid:commentId w16cid:paraId="7027CDDD" w16cid:durableId="1B526FAC"/>
  <w16cid:commentId w16cid:paraId="7E56D165" w16cid:durableId="5B57BB9A"/>
  <w16cid:commentId w16cid:paraId="3ADC38E8" w16cid:durableId="09094338"/>
  <w16cid:commentId w16cid:paraId="118C358F" w16cid:durableId="6868B30C"/>
  <w16cid:commentId w16cid:paraId="376F9FFE" w16cid:durableId="2EF38A7B"/>
  <w16cid:commentId w16cid:paraId="01678C25" w16cid:durableId="548A6E83"/>
  <w16cid:commentId w16cid:paraId="79501E27" w16cid:durableId="69410524"/>
  <w16cid:commentId w16cid:paraId="51405A19" w16cid:durableId="7913F2F2"/>
  <w16cid:commentId w16cid:paraId="32A47B52" w16cid:durableId="1E5A3179"/>
  <w16cid:commentId w16cid:paraId="669D9A69" w16cid:durableId="31A74E85"/>
  <w16cid:commentId w16cid:paraId="75F3E578" w16cid:durableId="0DAB9B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52EC5" w14:textId="77777777" w:rsidR="00A82B3E" w:rsidRDefault="00A82B3E" w:rsidP="00945EEC">
      <w:pPr>
        <w:spacing w:after="0"/>
      </w:pPr>
      <w:r>
        <w:separator/>
      </w:r>
    </w:p>
  </w:endnote>
  <w:endnote w:type="continuationSeparator" w:id="0">
    <w:p w14:paraId="6032298F" w14:textId="77777777" w:rsidR="00A82B3E" w:rsidRDefault="00A82B3E" w:rsidP="00945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7FE3" w14:textId="7CB322A7" w:rsidR="00761AA2" w:rsidRPr="00396975" w:rsidRDefault="00396975">
    <w:pPr>
      <w:pStyle w:val="Voettekst"/>
      <w:rPr>
        <w:rFonts w:cstheme="minorHAnsi"/>
      </w:rPr>
    </w:pPr>
    <w:r>
      <w:tab/>
    </w:r>
    <w:r>
      <w:tab/>
    </w:r>
    <w:r w:rsidRPr="00396975">
      <w:rPr>
        <w:rFonts w:cstheme="minorHAnsi"/>
      </w:rPr>
      <w:fldChar w:fldCharType="begin"/>
    </w:r>
    <w:r w:rsidRPr="00396975">
      <w:rPr>
        <w:rFonts w:cstheme="minorHAnsi"/>
      </w:rPr>
      <w:instrText>PAGE   \* MERGEFORMAT</w:instrText>
    </w:r>
    <w:r w:rsidRPr="00396975">
      <w:rPr>
        <w:rFonts w:cstheme="minorHAnsi"/>
      </w:rPr>
      <w:fldChar w:fldCharType="separate"/>
    </w:r>
    <w:r w:rsidRPr="00396975">
      <w:rPr>
        <w:rFonts w:cstheme="minorHAnsi"/>
        <w:lang w:val="nl-NL"/>
      </w:rPr>
      <w:t>1</w:t>
    </w:r>
    <w:r w:rsidRPr="0039697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29FB0" w14:textId="77777777" w:rsidR="00A82B3E" w:rsidRDefault="00A82B3E" w:rsidP="00945EEC">
      <w:pPr>
        <w:spacing w:after="0"/>
      </w:pPr>
      <w:r>
        <w:separator/>
      </w:r>
    </w:p>
  </w:footnote>
  <w:footnote w:type="continuationSeparator" w:id="0">
    <w:p w14:paraId="36A6D197" w14:textId="77777777" w:rsidR="00A82B3E" w:rsidRDefault="00A82B3E" w:rsidP="00945E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A9FEA" w14:textId="6944E2D4" w:rsidR="00B405D4" w:rsidRDefault="005B4EC0" w:rsidP="005B4EC0">
    <w:pPr>
      <w:pStyle w:val="Koptekst"/>
    </w:pPr>
    <w:r>
      <w:rPr>
        <w:noProof/>
        <w:lang w:eastAsia="nl-BE"/>
      </w:rPr>
      <w:drawing>
        <wp:anchor distT="0" distB="0" distL="114300" distR="114300" simplePos="0" relativeHeight="251658240" behindDoc="0" locked="0" layoutInCell="1" allowOverlap="1" wp14:anchorId="24EA4E34" wp14:editId="44667DAD">
          <wp:simplePos x="0" y="0"/>
          <wp:positionH relativeFrom="margin">
            <wp:align>right</wp:align>
          </wp:positionH>
          <wp:positionV relativeFrom="paragraph">
            <wp:posOffset>-149542</wp:posOffset>
          </wp:positionV>
          <wp:extent cx="1891030" cy="361315"/>
          <wp:effectExtent l="0" t="0" r="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1030" cy="361315"/>
                  </a:xfrm>
                  <a:prstGeom prst="rect">
                    <a:avLst/>
                  </a:prstGeom>
                </pic:spPr>
              </pic:pic>
            </a:graphicData>
          </a:graphic>
          <wp14:sizeRelH relativeFrom="page">
            <wp14:pctWidth>0</wp14:pctWidth>
          </wp14:sizeRelH>
          <wp14:sizeRelV relativeFrom="page">
            <wp14:pctHeight>0</wp14:pctHeight>
          </wp14:sizeRelV>
        </wp:anchor>
      </w:drawing>
    </w:r>
    <w:r>
      <w:t>Naam student:</w:t>
    </w:r>
    <w:r w:rsidR="001158D0">
      <w:t xml:space="preserve"> Kato Maes 1DVOc</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18DF" w14:textId="79B3FAF3" w:rsidR="005B4EC0" w:rsidRPr="005B4EC0" w:rsidRDefault="005B4EC0">
    <w:pPr>
      <w:pStyle w:val="Koptekst"/>
      <w:rPr>
        <w:lang w:val="nl-NL"/>
      </w:rPr>
    </w:pPr>
    <w:r>
      <w:rPr>
        <w:lang w:val="nl-NL"/>
      </w:rPr>
      <w:t xml:space="preserve">Naam student: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C0E7A"/>
    <w:multiLevelType w:val="multilevel"/>
    <w:tmpl w:val="2CBA58C2"/>
    <w:lvl w:ilvl="0">
      <w:start w:val="1"/>
      <w:numFmt w:val="decimal"/>
      <w:lvlText w:val="%1"/>
      <w:lvlJc w:val="left"/>
      <w:pPr>
        <w:ind w:left="432" w:hanging="432"/>
      </w:pPr>
    </w:lvl>
    <w:lvl w:ilvl="1">
      <w:start w:val="1"/>
      <w:numFmt w:val="decimal"/>
      <w:pStyle w:val="Stijl1"/>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5B283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288312">
    <w:abstractNumId w:val="1"/>
  </w:num>
  <w:num w:numId="2" w16cid:durableId="35156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Creve">
    <w15:presenceInfo w15:providerId="Windows Live" w15:userId="b41d575029ff39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36762"/>
    <w:rsid w:val="000A142D"/>
    <w:rsid w:val="001158D0"/>
    <w:rsid w:val="00147C34"/>
    <w:rsid w:val="001D317C"/>
    <w:rsid w:val="001F22B0"/>
    <w:rsid w:val="002456D5"/>
    <w:rsid w:val="002776A2"/>
    <w:rsid w:val="00287CF6"/>
    <w:rsid w:val="00292360"/>
    <w:rsid w:val="0034583C"/>
    <w:rsid w:val="00345B06"/>
    <w:rsid w:val="00396975"/>
    <w:rsid w:val="004729D7"/>
    <w:rsid w:val="004866E3"/>
    <w:rsid w:val="00511831"/>
    <w:rsid w:val="00562614"/>
    <w:rsid w:val="00590CDA"/>
    <w:rsid w:val="005914B1"/>
    <w:rsid w:val="005B4EC0"/>
    <w:rsid w:val="005E3736"/>
    <w:rsid w:val="006250E7"/>
    <w:rsid w:val="006449E8"/>
    <w:rsid w:val="00664E38"/>
    <w:rsid w:val="006C3BD5"/>
    <w:rsid w:val="006F2F19"/>
    <w:rsid w:val="00761AA2"/>
    <w:rsid w:val="00820E56"/>
    <w:rsid w:val="0085116E"/>
    <w:rsid w:val="0089165F"/>
    <w:rsid w:val="00892D4A"/>
    <w:rsid w:val="008B13CA"/>
    <w:rsid w:val="0091507B"/>
    <w:rsid w:val="00945EEC"/>
    <w:rsid w:val="00960196"/>
    <w:rsid w:val="009663CD"/>
    <w:rsid w:val="00994788"/>
    <w:rsid w:val="00A82B3E"/>
    <w:rsid w:val="00AE6A73"/>
    <w:rsid w:val="00B3310B"/>
    <w:rsid w:val="00B405D4"/>
    <w:rsid w:val="00BC32E4"/>
    <w:rsid w:val="00C06072"/>
    <w:rsid w:val="00C63EAC"/>
    <w:rsid w:val="00CA0E9D"/>
    <w:rsid w:val="00D50B39"/>
    <w:rsid w:val="00D64FA0"/>
    <w:rsid w:val="00DF7C73"/>
    <w:rsid w:val="00EA53E3"/>
    <w:rsid w:val="00EB68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8D1EE"/>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4EC0"/>
    <w:pPr>
      <w:spacing w:after="120" w:line="240" w:lineRule="auto"/>
    </w:pPr>
  </w:style>
  <w:style w:type="paragraph" w:styleId="Kop1">
    <w:name w:val="heading 1"/>
    <w:basedOn w:val="Standaard"/>
    <w:next w:val="Standaard"/>
    <w:link w:val="Kop1Char"/>
    <w:uiPriority w:val="9"/>
    <w:qFormat/>
    <w:rsid w:val="005B4EC0"/>
    <w:pPr>
      <w:keepNext/>
      <w:keepLines/>
      <w:spacing w:before="120" w:after="0"/>
      <w:outlineLvl w:val="0"/>
    </w:pPr>
    <w:rPr>
      <w:rFonts w:asciiTheme="majorHAnsi" w:eastAsiaTheme="majorEastAsia" w:hAnsiTheme="majorHAnsi" w:cstheme="majorBidi"/>
      <w:b/>
      <w:sz w:val="36"/>
      <w:szCs w:val="32"/>
    </w:rPr>
  </w:style>
  <w:style w:type="paragraph" w:styleId="Kop2">
    <w:name w:val="heading 2"/>
    <w:basedOn w:val="Standaard"/>
    <w:next w:val="Standaard"/>
    <w:link w:val="Kop2Char"/>
    <w:uiPriority w:val="9"/>
    <w:unhideWhenUsed/>
    <w:qFormat/>
    <w:rsid w:val="005B4EC0"/>
    <w:pPr>
      <w:keepNext/>
      <w:keepLines/>
      <w:spacing w:before="120" w:after="0"/>
      <w:outlineLvl w:val="1"/>
    </w:pPr>
    <w:rPr>
      <w:rFonts w:asciiTheme="majorHAnsi" w:eastAsiaTheme="majorEastAsia" w:hAnsiTheme="majorHAnsi" w:cstheme="majorBidi"/>
      <w:b/>
      <w:sz w:val="28"/>
      <w:szCs w:val="26"/>
    </w:rPr>
  </w:style>
  <w:style w:type="paragraph" w:styleId="Kop3">
    <w:name w:val="heading 3"/>
    <w:basedOn w:val="Standaard"/>
    <w:next w:val="Standaard"/>
    <w:link w:val="Kop3Char"/>
    <w:uiPriority w:val="9"/>
    <w:semiHidden/>
    <w:unhideWhenUsed/>
    <w:rsid w:val="00396975"/>
    <w:pPr>
      <w:keepNext/>
      <w:keepLines/>
      <w:numPr>
        <w:ilvl w:val="2"/>
        <w:numId w:val="2"/>
      </w:numPr>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semiHidden/>
    <w:unhideWhenUsed/>
    <w:qFormat/>
    <w:rsid w:val="00396975"/>
    <w:pPr>
      <w:keepNext/>
      <w:keepLines/>
      <w:numPr>
        <w:ilvl w:val="3"/>
        <w:numId w:val="2"/>
      </w:numPr>
      <w:spacing w:before="40" w:after="0"/>
      <w:outlineLvl w:val="3"/>
    </w:pPr>
    <w:rPr>
      <w:rFonts w:asciiTheme="majorHAnsi" w:eastAsiaTheme="majorEastAsia" w:hAnsiTheme="majorHAnsi" w:cstheme="majorBidi"/>
      <w:i/>
      <w:iCs/>
      <w:color w:val="5F5F5F" w:themeColor="accent1" w:themeShade="BF"/>
    </w:rPr>
  </w:style>
  <w:style w:type="paragraph" w:styleId="Kop5">
    <w:name w:val="heading 5"/>
    <w:basedOn w:val="Standaard"/>
    <w:next w:val="Standaard"/>
    <w:link w:val="Kop5Char"/>
    <w:uiPriority w:val="9"/>
    <w:semiHidden/>
    <w:unhideWhenUsed/>
    <w:qFormat/>
    <w:rsid w:val="00396975"/>
    <w:pPr>
      <w:keepNext/>
      <w:keepLines/>
      <w:numPr>
        <w:ilvl w:val="4"/>
        <w:numId w:val="2"/>
      </w:numPr>
      <w:spacing w:before="40" w:after="0"/>
      <w:outlineLvl w:val="4"/>
    </w:pPr>
    <w:rPr>
      <w:rFonts w:asciiTheme="majorHAnsi" w:eastAsiaTheme="majorEastAsia" w:hAnsiTheme="majorHAnsi" w:cstheme="majorBidi"/>
      <w:color w:val="5F5F5F" w:themeColor="accent1" w:themeShade="BF"/>
    </w:rPr>
  </w:style>
  <w:style w:type="paragraph" w:styleId="Kop6">
    <w:name w:val="heading 6"/>
    <w:basedOn w:val="Standaard"/>
    <w:next w:val="Standaard"/>
    <w:link w:val="Kop6Char"/>
    <w:uiPriority w:val="9"/>
    <w:semiHidden/>
    <w:unhideWhenUsed/>
    <w:qFormat/>
    <w:rsid w:val="00396975"/>
    <w:pPr>
      <w:keepNext/>
      <w:keepLines/>
      <w:numPr>
        <w:ilvl w:val="5"/>
        <w:numId w:val="2"/>
      </w:numPr>
      <w:spacing w:before="40" w:after="0"/>
      <w:outlineLvl w:val="5"/>
    </w:pPr>
    <w:rPr>
      <w:rFonts w:asciiTheme="majorHAnsi" w:eastAsiaTheme="majorEastAsia" w:hAnsiTheme="majorHAnsi" w:cstheme="majorBidi"/>
      <w:color w:val="3F3F3F" w:themeColor="accent1" w:themeShade="7F"/>
    </w:rPr>
  </w:style>
  <w:style w:type="paragraph" w:styleId="Kop7">
    <w:name w:val="heading 7"/>
    <w:basedOn w:val="Standaard"/>
    <w:next w:val="Standaard"/>
    <w:link w:val="Kop7Char"/>
    <w:uiPriority w:val="9"/>
    <w:semiHidden/>
    <w:unhideWhenUsed/>
    <w:qFormat/>
    <w:rsid w:val="00396975"/>
    <w:pPr>
      <w:keepNext/>
      <w:keepLines/>
      <w:numPr>
        <w:ilvl w:val="6"/>
        <w:numId w:val="2"/>
      </w:numPr>
      <w:spacing w:before="40" w:after="0"/>
      <w:outlineLvl w:val="6"/>
    </w:pPr>
    <w:rPr>
      <w:rFonts w:asciiTheme="majorHAnsi" w:eastAsiaTheme="majorEastAsia" w:hAnsiTheme="majorHAnsi" w:cstheme="majorBidi"/>
      <w:i/>
      <w:iCs/>
      <w:color w:val="3F3F3F" w:themeColor="accent1" w:themeShade="7F"/>
    </w:rPr>
  </w:style>
  <w:style w:type="paragraph" w:styleId="Kop8">
    <w:name w:val="heading 8"/>
    <w:basedOn w:val="Standaard"/>
    <w:next w:val="Standaard"/>
    <w:link w:val="Kop8Char"/>
    <w:uiPriority w:val="9"/>
    <w:semiHidden/>
    <w:unhideWhenUsed/>
    <w:qFormat/>
    <w:rsid w:val="0039697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9697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6C3BD5"/>
    <w:pPr>
      <w:spacing w:before="360" w:after="100"/>
    </w:pPr>
    <w:rPr>
      <w:b/>
      <w:szCs w:val="24"/>
    </w:rPr>
  </w:style>
  <w:style w:type="paragraph" w:styleId="Koptekst">
    <w:name w:val="header"/>
    <w:basedOn w:val="Standaard"/>
    <w:link w:val="KoptekstChar"/>
    <w:uiPriority w:val="99"/>
    <w:unhideWhenUsed/>
    <w:rsid w:val="00945EEC"/>
    <w:pPr>
      <w:tabs>
        <w:tab w:val="center" w:pos="4536"/>
        <w:tab w:val="right" w:pos="9072"/>
      </w:tabs>
      <w:spacing w:after="0"/>
    </w:pPr>
  </w:style>
  <w:style w:type="character" w:customStyle="1" w:styleId="TussentitelChar">
    <w:name w:val="Tussentitel Char"/>
    <w:basedOn w:val="Standaardalinea-lettertype"/>
    <w:link w:val="Tussentitel"/>
    <w:rsid w:val="006C3BD5"/>
    <w:rPr>
      <w:b/>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89165F"/>
    <w:pPr>
      <w:spacing w:after="0" w:line="360" w:lineRule="auto"/>
      <w:contextualSpacing/>
      <w:jc w:val="center"/>
    </w:pPr>
    <w:rPr>
      <w:rFonts w:asciiTheme="majorHAnsi" w:eastAsiaTheme="majorEastAsia" w:hAnsiTheme="majorHAnsi" w:cstheme="majorBidi"/>
      <w:b/>
      <w:spacing w:val="-10"/>
      <w:kern w:val="28"/>
      <w:sz w:val="72"/>
      <w:szCs w:val="56"/>
    </w:rPr>
  </w:style>
  <w:style w:type="character" w:customStyle="1" w:styleId="TitelChar">
    <w:name w:val="Titel Char"/>
    <w:basedOn w:val="Standaardalinea-lettertype"/>
    <w:link w:val="Titel"/>
    <w:uiPriority w:val="10"/>
    <w:rsid w:val="0089165F"/>
    <w:rPr>
      <w:rFonts w:asciiTheme="majorHAnsi" w:eastAsiaTheme="majorEastAsia" w:hAnsiTheme="majorHAnsi" w:cstheme="majorBidi"/>
      <w:b/>
      <w:spacing w:val="-10"/>
      <w:kern w:val="28"/>
      <w:sz w:val="72"/>
      <w:szCs w:val="56"/>
    </w:rPr>
  </w:style>
  <w:style w:type="character" w:customStyle="1" w:styleId="Kop1Char">
    <w:name w:val="Kop 1 Char"/>
    <w:basedOn w:val="Standaardalinea-lettertype"/>
    <w:link w:val="Kop1"/>
    <w:uiPriority w:val="9"/>
    <w:rsid w:val="005B4EC0"/>
    <w:rPr>
      <w:rFonts w:asciiTheme="majorHAnsi" w:eastAsiaTheme="majorEastAsia" w:hAnsiTheme="majorHAnsi" w:cstheme="majorBidi"/>
      <w:b/>
      <w:sz w:val="36"/>
      <w:szCs w:val="32"/>
    </w:rPr>
  </w:style>
  <w:style w:type="paragraph" w:styleId="Ondertitel">
    <w:name w:val="Subtitle"/>
    <w:basedOn w:val="Standaard"/>
    <w:next w:val="Standaard"/>
    <w:link w:val="OndertitelChar"/>
    <w:uiPriority w:val="11"/>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5B4EC0"/>
    <w:rPr>
      <w:rFonts w:asciiTheme="majorHAnsi" w:eastAsiaTheme="majorEastAsia" w:hAnsiTheme="majorHAnsi" w:cstheme="majorBidi"/>
      <w:b/>
      <w:sz w:val="28"/>
      <w:szCs w:val="26"/>
    </w:rPr>
  </w:style>
  <w:style w:type="paragraph" w:styleId="Normaalweb">
    <w:name w:val="Normal (Web)"/>
    <w:basedOn w:val="Standaard"/>
    <w:uiPriority w:val="99"/>
    <w:unhideWhenUsed/>
    <w:rsid w:val="00396975"/>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semiHidden/>
    <w:rsid w:val="00396975"/>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semiHidden/>
    <w:rsid w:val="00396975"/>
    <w:rPr>
      <w:rFonts w:asciiTheme="majorHAnsi" w:eastAsiaTheme="majorEastAsia" w:hAnsiTheme="majorHAnsi" w:cstheme="majorBidi"/>
      <w:i/>
      <w:iCs/>
      <w:color w:val="5F5F5F" w:themeColor="accent1" w:themeShade="BF"/>
    </w:rPr>
  </w:style>
  <w:style w:type="character" w:customStyle="1" w:styleId="Kop5Char">
    <w:name w:val="Kop 5 Char"/>
    <w:basedOn w:val="Standaardalinea-lettertype"/>
    <w:link w:val="Kop5"/>
    <w:uiPriority w:val="9"/>
    <w:semiHidden/>
    <w:rsid w:val="00396975"/>
    <w:rPr>
      <w:rFonts w:asciiTheme="majorHAnsi" w:eastAsiaTheme="majorEastAsia" w:hAnsiTheme="majorHAnsi" w:cstheme="majorBidi"/>
      <w:color w:val="5F5F5F" w:themeColor="accent1" w:themeShade="BF"/>
    </w:rPr>
  </w:style>
  <w:style w:type="character" w:customStyle="1" w:styleId="Kop6Char">
    <w:name w:val="Kop 6 Char"/>
    <w:basedOn w:val="Standaardalinea-lettertype"/>
    <w:link w:val="Kop6"/>
    <w:uiPriority w:val="9"/>
    <w:semiHidden/>
    <w:rsid w:val="00396975"/>
    <w:rPr>
      <w:rFonts w:asciiTheme="majorHAnsi" w:eastAsiaTheme="majorEastAsia" w:hAnsiTheme="majorHAnsi" w:cstheme="majorBidi"/>
      <w:color w:val="3F3F3F" w:themeColor="accent1" w:themeShade="7F"/>
    </w:rPr>
  </w:style>
  <w:style w:type="character" w:customStyle="1" w:styleId="Kop7Char">
    <w:name w:val="Kop 7 Char"/>
    <w:basedOn w:val="Standaardalinea-lettertype"/>
    <w:link w:val="Kop7"/>
    <w:uiPriority w:val="9"/>
    <w:semiHidden/>
    <w:rsid w:val="00396975"/>
    <w:rPr>
      <w:rFonts w:asciiTheme="majorHAnsi" w:eastAsiaTheme="majorEastAsia" w:hAnsiTheme="majorHAnsi" w:cstheme="majorBidi"/>
      <w:i/>
      <w:iCs/>
      <w:color w:val="3F3F3F" w:themeColor="accent1" w:themeShade="7F"/>
    </w:rPr>
  </w:style>
  <w:style w:type="character" w:customStyle="1" w:styleId="Kop8Char">
    <w:name w:val="Kop 8 Char"/>
    <w:basedOn w:val="Standaardalinea-lettertype"/>
    <w:link w:val="Kop8"/>
    <w:uiPriority w:val="9"/>
    <w:semiHidden/>
    <w:rsid w:val="0039697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96975"/>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rsid w:val="00396975"/>
    <w:pPr>
      <w:spacing w:line="259" w:lineRule="auto"/>
      <w:outlineLvl w:val="9"/>
    </w:pPr>
    <w:rPr>
      <w:b w:val="0"/>
      <w:color w:val="5F5F5F" w:themeColor="accent1" w:themeShade="BF"/>
      <w:sz w:val="32"/>
      <w:lang w:eastAsia="nl-BE"/>
    </w:rPr>
  </w:style>
  <w:style w:type="paragraph" w:styleId="Inhopg1">
    <w:name w:val="toc 1"/>
    <w:basedOn w:val="Standaard"/>
    <w:next w:val="Standaard"/>
    <w:autoRedefine/>
    <w:uiPriority w:val="39"/>
    <w:unhideWhenUsed/>
    <w:rsid w:val="00396975"/>
    <w:pPr>
      <w:spacing w:after="100"/>
    </w:pPr>
  </w:style>
  <w:style w:type="character" w:styleId="Hyperlink">
    <w:name w:val="Hyperlink"/>
    <w:basedOn w:val="Standaardalinea-lettertype"/>
    <w:uiPriority w:val="99"/>
    <w:unhideWhenUsed/>
    <w:rsid w:val="00396975"/>
    <w:rPr>
      <w:color w:val="000000" w:themeColor="hyperlink"/>
      <w:u w:val="single"/>
    </w:rPr>
  </w:style>
  <w:style w:type="paragraph" w:customStyle="1" w:styleId="Stijl1">
    <w:name w:val="Stijl1"/>
    <w:basedOn w:val="Kop2"/>
    <w:rsid w:val="0089165F"/>
    <w:pPr>
      <w:numPr>
        <w:ilvl w:val="1"/>
        <w:numId w:val="2"/>
      </w:numPr>
    </w:pPr>
    <w:rPr>
      <w:lang w:val="nl-NL"/>
    </w:rPr>
  </w:style>
  <w:style w:type="character" w:styleId="Verwijzingopmerking">
    <w:name w:val="annotation reference"/>
    <w:basedOn w:val="Standaardalinea-lettertype"/>
    <w:uiPriority w:val="99"/>
    <w:semiHidden/>
    <w:unhideWhenUsed/>
    <w:rsid w:val="00892D4A"/>
    <w:rPr>
      <w:sz w:val="16"/>
      <w:szCs w:val="16"/>
    </w:rPr>
  </w:style>
  <w:style w:type="paragraph" w:styleId="Tekstopmerking">
    <w:name w:val="annotation text"/>
    <w:basedOn w:val="Standaard"/>
    <w:link w:val="TekstopmerkingChar"/>
    <w:uiPriority w:val="99"/>
    <w:unhideWhenUsed/>
    <w:rsid w:val="00892D4A"/>
    <w:rPr>
      <w:sz w:val="20"/>
      <w:szCs w:val="20"/>
    </w:rPr>
  </w:style>
  <w:style w:type="character" w:customStyle="1" w:styleId="TekstopmerkingChar">
    <w:name w:val="Tekst opmerking Char"/>
    <w:basedOn w:val="Standaardalinea-lettertype"/>
    <w:link w:val="Tekstopmerking"/>
    <w:uiPriority w:val="99"/>
    <w:rsid w:val="00892D4A"/>
    <w:rPr>
      <w:sz w:val="20"/>
      <w:szCs w:val="20"/>
    </w:rPr>
  </w:style>
  <w:style w:type="paragraph" w:styleId="Onderwerpvanopmerking">
    <w:name w:val="annotation subject"/>
    <w:basedOn w:val="Tekstopmerking"/>
    <w:next w:val="Tekstopmerking"/>
    <w:link w:val="OnderwerpvanopmerkingChar"/>
    <w:uiPriority w:val="99"/>
    <w:semiHidden/>
    <w:unhideWhenUsed/>
    <w:rsid w:val="00892D4A"/>
    <w:rPr>
      <w:b/>
      <w:bCs/>
    </w:rPr>
  </w:style>
  <w:style w:type="character" w:customStyle="1" w:styleId="OnderwerpvanopmerkingChar">
    <w:name w:val="Onderwerp van opmerking Char"/>
    <w:basedOn w:val="TekstopmerkingChar"/>
    <w:link w:val="Onderwerpvanopmerking"/>
    <w:uiPriority w:val="99"/>
    <w:semiHidden/>
    <w:rsid w:val="00892D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03202816">
      <w:bodyDiv w:val="1"/>
      <w:marLeft w:val="0"/>
      <w:marRight w:val="0"/>
      <w:marTop w:val="0"/>
      <w:marBottom w:val="0"/>
      <w:divBdr>
        <w:top w:val="none" w:sz="0" w:space="0" w:color="auto"/>
        <w:left w:val="none" w:sz="0" w:space="0" w:color="auto"/>
        <w:bottom w:val="none" w:sz="0" w:space="0" w:color="auto"/>
        <w:right w:val="none" w:sz="0" w:space="0" w:color="auto"/>
      </w:divBdr>
    </w:div>
    <w:div w:id="19438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EA6B1-FECE-42FC-9FC6-EFE725DB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Blanco document</Template>
  <TotalTime>8</TotalTime>
  <Pages>2</Pages>
  <Words>1000</Words>
  <Characters>5501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Daenen</dc:creator>
  <cp:lastModifiedBy>Kato Maes</cp:lastModifiedBy>
  <cp:revision>3</cp:revision>
  <cp:lastPrinted>2013-10-15T08:58:00Z</cp:lastPrinted>
  <dcterms:created xsi:type="dcterms:W3CDTF">2023-10-27T10:53:00Z</dcterms:created>
  <dcterms:modified xsi:type="dcterms:W3CDTF">2023-10-29T16:09:00Z</dcterms:modified>
</cp:coreProperties>
</file>